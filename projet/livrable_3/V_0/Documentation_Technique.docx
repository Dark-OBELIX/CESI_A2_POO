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B176" w14:textId="0345200B" w:rsidR="00D077E9" w:rsidRDefault="00790C3E" w:rsidP="00EA4B3A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9CAFE5B" wp14:editId="6B8CA347">
                <wp:simplePos x="0" y="0"/>
                <wp:positionH relativeFrom="margin">
                  <wp:posOffset>1066377</wp:posOffset>
                </wp:positionH>
                <wp:positionV relativeFrom="line">
                  <wp:posOffset>5629910</wp:posOffset>
                </wp:positionV>
                <wp:extent cx="3978910" cy="196426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9642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95A96D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proofErr w:type="spell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Valkorion.h</w:t>
                            </w:r>
                            <w:proofErr w:type="spellEnd"/>
                          </w:p>
                          <w:p w14:paraId="6F9182D3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C54DCC0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du projet : </w:t>
                            </w:r>
                            <w:proofErr w:type="spell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Nebula</w:t>
                            </w:r>
                            <w:proofErr w:type="spellEnd"/>
                          </w:p>
                          <w:p w14:paraId="1EA59495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141E202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Adresse : 204 Boulevard Godard</w:t>
                            </w: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788444F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Tel : 0606060669</w:t>
                            </w:r>
                          </w:p>
                          <w:p w14:paraId="71B185E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</w:p>
                          <w:p w14:paraId="4269FA4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Email : contact@valkorion-h.fr</w:t>
                            </w:r>
                          </w:p>
                          <w:p w14:paraId="76B270A4" w14:textId="77777777" w:rsidR="00790C3E" w:rsidRDefault="00790C3E" w:rsidP="00790C3E"/>
                          <w:p w14:paraId="36984C66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0BB7B29C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AFE5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83.95pt;margin-top:443.3pt;width:313.3pt;height:154.6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" filled="f" stroked="f" strokeweight="1pt">
                <v:stroke miterlimit="4"/>
                <v:textbox inset="4pt,4pt,4pt,4pt">
                  <w:txbxContent>
                    <w:p w14:paraId="1395A96D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de l’entreprise : </w:t>
                      </w:r>
                      <w:proofErr w:type="spell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Valkorion.h</w:t>
                      </w:r>
                      <w:proofErr w:type="spellEnd"/>
                    </w:p>
                    <w:p w14:paraId="6F9182D3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3C54DCC0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du projet : </w:t>
                      </w:r>
                      <w:proofErr w:type="spell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Nebula</w:t>
                      </w:r>
                      <w:proofErr w:type="spellEnd"/>
                    </w:p>
                    <w:p w14:paraId="1EA59495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141E202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Adresse : 204 Boulevard Godard</w:t>
                      </w: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br/>
                      </w:r>
                    </w:p>
                    <w:p w14:paraId="6788444F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Tel : 0606060669</w:t>
                      </w:r>
                    </w:p>
                    <w:p w14:paraId="71B185E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color w:val="808080" w:themeColor="background1" w:themeShade="80"/>
                        </w:rPr>
                      </w:pPr>
                    </w:p>
                    <w:p w14:paraId="4269FA4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Email : contact@valkorion-h.fr</w:t>
                      </w:r>
                    </w:p>
                    <w:p w14:paraId="76B270A4" w14:textId="77777777" w:rsidR="00790C3E" w:rsidRDefault="00790C3E" w:rsidP="00790C3E"/>
                    <w:p w14:paraId="36984C66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  <w:p w14:paraId="0BB7B29C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60B9CE" wp14:editId="52C4D399">
            <wp:simplePos x="0" y="0"/>
            <wp:positionH relativeFrom="column">
              <wp:posOffset>1389380</wp:posOffset>
            </wp:positionH>
            <wp:positionV relativeFrom="page">
              <wp:posOffset>1940983</wp:posOffset>
            </wp:positionV>
            <wp:extent cx="3340735" cy="33407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B68B6C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97ACB8" w14:textId="7B945022" w:rsidR="00D077E9" w:rsidRDefault="00D077E9" w:rsidP="00AF6A1B">
            <w:pPr>
              <w:jc w:val="both"/>
            </w:pPr>
          </w:p>
          <w:p w14:paraId="2CC9F92B" w14:textId="3C5492EF" w:rsidR="00D077E9" w:rsidRPr="000769F6" w:rsidRDefault="00D077E9" w:rsidP="00AF6A1B">
            <w:pPr>
              <w:jc w:val="both"/>
              <w:rPr>
                <w:color w:val="FFFFFF" w:themeColor="background1"/>
              </w:rPr>
            </w:pPr>
          </w:p>
        </w:tc>
      </w:tr>
    </w:tbl>
    <w:p w14:paraId="706F4CC9" w14:textId="0DEAF67A" w:rsidR="00D077E9" w:rsidRDefault="00F674BE" w:rsidP="00AF6A1B">
      <w:pPr>
        <w:spacing w:after="200"/>
        <w:jc w:val="both"/>
        <w:rPr>
          <w:lang w:bidi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3F68486" wp14:editId="2B5EAC34">
                <wp:simplePos x="0" y="0"/>
                <wp:positionH relativeFrom="page">
                  <wp:posOffset>190500</wp:posOffset>
                </wp:positionH>
                <wp:positionV relativeFrom="page">
                  <wp:posOffset>723900</wp:posOffset>
                </wp:positionV>
                <wp:extent cx="7162800" cy="685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C7A99A" w14:textId="39FD2B36" w:rsidR="00790C3E" w:rsidRPr="00EA4B3A" w:rsidRDefault="00F674BE" w:rsidP="00790C3E">
                            <w:pPr>
                              <w:pStyle w:val="Sansinterligne"/>
                              <w:jc w:val="center"/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</w:pPr>
                            <w:r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  <w:t xml:space="preserve">DOCUMENTATION </w:t>
                            </w:r>
                            <w:r w:rsidR="00D3110A"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  <w:t>TECHNIQUE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8486" id="_x0000_s1027" type="#_x0000_t202" style="position:absolute;left:0;text-align:left;margin-left:15pt;margin-top:57pt;width:564pt;height:54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" filled="f" stroked="f" strokeweight="1pt">
                <v:stroke miterlimit="4"/>
                <v:textbox inset="4pt,4pt,4pt,4pt">
                  <w:txbxContent>
                    <w:p w14:paraId="71C7A99A" w14:textId="39FD2B36" w:rsidR="00790C3E" w:rsidRPr="00EA4B3A" w:rsidRDefault="00F674BE" w:rsidP="00790C3E">
                      <w:pPr>
                        <w:pStyle w:val="Sansinterligne"/>
                        <w:jc w:val="center"/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</w:pPr>
                      <w:r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  <w:t xml:space="preserve">DOCUMENTATION </w:t>
                      </w:r>
                      <w:r w:rsidR="00D3110A"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  <w:t>TECHNIQUE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77E9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4402944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03005E" w14:textId="028ECFB7" w:rsidR="00936C66" w:rsidRPr="00233669" w:rsidRDefault="00936C66" w:rsidP="00233669">
          <w:pPr>
            <w:pStyle w:val="En-ttedetabledesmatires"/>
            <w:rPr>
              <w:color w:val="FAC737"/>
            </w:rPr>
          </w:pPr>
          <w:r w:rsidRPr="00233669">
            <w:rPr>
              <w:color w:val="FAC737"/>
            </w:rPr>
            <w:t>Table des matières</w:t>
          </w:r>
          <w:r w:rsidR="00233669">
            <w:rPr>
              <w:color w:val="FAC737"/>
            </w:rPr>
            <w:br/>
          </w:r>
        </w:p>
        <w:p w14:paraId="2B2FF271" w14:textId="773667FA" w:rsidR="00CB4528" w:rsidRPr="00CB4528" w:rsidRDefault="00936C66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r w:rsidRPr="00EA4B3A">
            <w:rPr>
              <w:color w:val="808080" w:themeColor="background1" w:themeShade="80"/>
            </w:rPr>
            <w:fldChar w:fldCharType="begin"/>
          </w:r>
          <w:r w:rsidRPr="00EA4B3A">
            <w:rPr>
              <w:color w:val="808080" w:themeColor="background1" w:themeShade="80"/>
            </w:rPr>
            <w:instrText xml:space="preserve"> TOC \o "1-3" \h \z \u </w:instrText>
          </w:r>
          <w:r w:rsidRPr="00EA4B3A">
            <w:rPr>
              <w:color w:val="808080" w:themeColor="background1" w:themeShade="80"/>
            </w:rPr>
            <w:fldChar w:fldCharType="separate"/>
          </w:r>
          <w:hyperlink w:anchor="_Toc121247528" w:history="1">
            <w:r w:rsidR="00CB4528" w:rsidRPr="00CB4528">
              <w:rPr>
                <w:rStyle w:val="Lienhypertexte"/>
                <w:noProof/>
                <w:color w:val="767171" w:themeColor="background2" w:themeShade="80"/>
                <w:lang w:bidi="fr-FR"/>
              </w:rPr>
              <w:t>I.</w:t>
            </w:r>
            <w:r w:rsidR="00CB4528" w:rsidRPr="00CB4528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BASE DE DONNÉE</w:t>
            </w:r>
            <w:r w:rsidR="00213FD0">
              <w:rPr>
                <w:rStyle w:val="Lienhypertexte"/>
                <w:noProof/>
                <w:color w:val="767171" w:themeColor="background2" w:themeShade="80"/>
              </w:rPr>
              <w:t>S</w:t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  <w:lang w:bidi="fr-FR"/>
              </w:rPr>
              <w:t>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_Toc121247528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3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974A001" w14:textId="094FAF48" w:rsidR="00CB4528" w:rsidRPr="00CB4528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29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MCD &amp; MLD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_Toc121247529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3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A2B4717" w14:textId="362CD8F3" w:rsidR="00CB4528" w:rsidRPr="00CB4528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0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II.</w:t>
            </w:r>
            <w:r w:rsidR="00CB4528" w:rsidRPr="00CB4528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COMMUNICATION CODE &amp; BDD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_Toc121247530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4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29531972" w14:textId="3A61AFD4" w:rsidR="00CB4528" w:rsidRPr="00CB4528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1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Data Context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_Toc121247531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4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7403E6F4" w14:textId="24CBF240" w:rsidR="00CB4528" w:rsidRPr="00CB4528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2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Contrôleur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_Toc121247532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5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4C015DA" w14:textId="60D7FEFD" w:rsidR="00CB4528" w:rsidRPr="00CB4528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3" w:history="1">
            <w:r w:rsidR="00CB4528" w:rsidRPr="00CB4528">
              <w:rPr>
                <w:rStyle w:val="Lienhypertexte"/>
                <w:noProof/>
                <w:color w:val="767171" w:themeColor="background2" w:themeShade="80"/>
                <w:lang w:val="en-GB"/>
              </w:rPr>
              <w:t>III.</w:t>
            </w:r>
            <w:r w:rsidR="00CB4528" w:rsidRPr="00CB4528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  <w:lang w:val="en-GB"/>
              </w:rPr>
              <w:t>LE CODE DU LOGICIEL: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_Toc121247533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5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81325BC" w14:textId="229C21E8" w:rsidR="00CB4528" w:rsidRPr="00CB4528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4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Arborescence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_Toc121247534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5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19B7975" w14:textId="3474E07D" w:rsidR="00CB4528" w:rsidRPr="00CB4528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5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Formulaire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_Toc121247535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6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48F6762" w14:textId="0A94097E" w:rsidR="00CB4528" w:rsidRPr="00CB4528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6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Modèle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_Toc121247536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7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C2EDBF6" w14:textId="66B688F3" w:rsidR="006C6BA4" w:rsidRDefault="00936C66" w:rsidP="00185508">
          <w:r w:rsidRPr="00EA4B3A">
            <w:rPr>
              <w:bCs/>
              <w:color w:val="808080" w:themeColor="background1" w:themeShade="80"/>
            </w:rPr>
            <w:fldChar w:fldCharType="end"/>
          </w:r>
        </w:p>
      </w:sdtContent>
    </w:sdt>
    <w:p w14:paraId="3E96BFF4" w14:textId="77777777" w:rsidR="00185508" w:rsidRDefault="00185508" w:rsidP="00185508">
      <w:pPr>
        <w:rPr>
          <w:color w:val="FAC737"/>
          <w:lang w:bidi="fr-FR"/>
        </w:rPr>
      </w:pPr>
    </w:p>
    <w:p w14:paraId="12425D19" w14:textId="77777777" w:rsidR="00185508" w:rsidRDefault="00185508" w:rsidP="00185508">
      <w:pPr>
        <w:rPr>
          <w:color w:val="FAC737"/>
          <w:lang w:bidi="fr-FR"/>
        </w:rPr>
      </w:pPr>
    </w:p>
    <w:p w14:paraId="173380FD" w14:textId="77777777" w:rsidR="00185508" w:rsidRDefault="00185508" w:rsidP="00185508">
      <w:pPr>
        <w:rPr>
          <w:color w:val="FAC737"/>
          <w:lang w:bidi="fr-FR"/>
        </w:rPr>
      </w:pPr>
    </w:p>
    <w:p w14:paraId="3E20A09A" w14:textId="77777777" w:rsidR="00185508" w:rsidRDefault="00185508" w:rsidP="00185508">
      <w:pPr>
        <w:rPr>
          <w:color w:val="FAC737"/>
          <w:lang w:bidi="fr-FR"/>
        </w:rPr>
      </w:pPr>
    </w:p>
    <w:p w14:paraId="083AFFAE" w14:textId="77777777" w:rsidR="00185508" w:rsidRDefault="00185508" w:rsidP="00185508">
      <w:pPr>
        <w:rPr>
          <w:color w:val="FAC737"/>
          <w:lang w:bidi="fr-FR"/>
        </w:rPr>
      </w:pPr>
    </w:p>
    <w:p w14:paraId="00A6460F" w14:textId="77777777" w:rsidR="00185508" w:rsidRDefault="00185508" w:rsidP="00185508">
      <w:pPr>
        <w:rPr>
          <w:color w:val="FAC737"/>
          <w:lang w:bidi="fr-FR"/>
        </w:rPr>
      </w:pPr>
    </w:p>
    <w:p w14:paraId="2723E5FF" w14:textId="77777777" w:rsidR="00185508" w:rsidRDefault="00185508" w:rsidP="00185508">
      <w:pPr>
        <w:rPr>
          <w:color w:val="FAC737"/>
          <w:lang w:bidi="fr-FR"/>
        </w:rPr>
      </w:pPr>
    </w:p>
    <w:p w14:paraId="22988F1C" w14:textId="23302FB6" w:rsidR="00185508" w:rsidRDefault="00185508" w:rsidP="00185508">
      <w:pPr>
        <w:rPr>
          <w:lang w:bidi="fr-FR"/>
        </w:rPr>
      </w:pPr>
    </w:p>
    <w:p w14:paraId="2D5A870E" w14:textId="77777777" w:rsidR="00185508" w:rsidRDefault="00185508" w:rsidP="00185508">
      <w:pPr>
        <w:rPr>
          <w:lang w:bidi="fr-FR"/>
        </w:rPr>
      </w:pPr>
    </w:p>
    <w:p w14:paraId="4F60C044" w14:textId="77777777" w:rsidR="00185508" w:rsidRDefault="00185508" w:rsidP="00185508">
      <w:pPr>
        <w:rPr>
          <w:lang w:bidi="fr-FR"/>
        </w:rPr>
      </w:pPr>
    </w:p>
    <w:p w14:paraId="5D9C34B6" w14:textId="77777777" w:rsidR="00185508" w:rsidRDefault="00185508" w:rsidP="00185508">
      <w:pPr>
        <w:rPr>
          <w:lang w:bidi="fr-FR"/>
        </w:rPr>
      </w:pPr>
    </w:p>
    <w:p w14:paraId="0DC064A6" w14:textId="77777777" w:rsidR="00185508" w:rsidRDefault="00185508" w:rsidP="00185508">
      <w:pPr>
        <w:rPr>
          <w:lang w:bidi="fr-FR"/>
        </w:rPr>
      </w:pPr>
    </w:p>
    <w:p w14:paraId="009C31C5" w14:textId="77777777" w:rsidR="00185508" w:rsidRDefault="00185508" w:rsidP="00185508">
      <w:pPr>
        <w:rPr>
          <w:lang w:bidi="fr-FR"/>
        </w:rPr>
      </w:pPr>
    </w:p>
    <w:p w14:paraId="147D2A45" w14:textId="77777777" w:rsidR="00185508" w:rsidRDefault="00185508" w:rsidP="00185508">
      <w:pPr>
        <w:rPr>
          <w:lang w:bidi="fr-FR"/>
        </w:rPr>
      </w:pPr>
    </w:p>
    <w:p w14:paraId="36396D94" w14:textId="77777777" w:rsidR="00185508" w:rsidRDefault="00185508" w:rsidP="00185508">
      <w:pPr>
        <w:rPr>
          <w:lang w:bidi="fr-FR"/>
        </w:rPr>
      </w:pPr>
    </w:p>
    <w:p w14:paraId="74A6C564" w14:textId="77777777" w:rsidR="00185508" w:rsidRDefault="00185508" w:rsidP="00185508">
      <w:pPr>
        <w:rPr>
          <w:lang w:bidi="fr-FR"/>
        </w:rPr>
      </w:pPr>
    </w:p>
    <w:p w14:paraId="4C51F4F2" w14:textId="77777777" w:rsidR="00185508" w:rsidRDefault="00185508" w:rsidP="00185508">
      <w:pPr>
        <w:rPr>
          <w:lang w:bidi="fr-FR"/>
        </w:rPr>
      </w:pPr>
    </w:p>
    <w:p w14:paraId="42865B5C" w14:textId="77777777" w:rsidR="00185508" w:rsidRDefault="00185508" w:rsidP="00185508">
      <w:pPr>
        <w:rPr>
          <w:lang w:bidi="fr-FR"/>
        </w:rPr>
      </w:pPr>
    </w:p>
    <w:p w14:paraId="38FBCD83" w14:textId="77777777" w:rsidR="00185508" w:rsidRDefault="00185508" w:rsidP="00185508">
      <w:pPr>
        <w:rPr>
          <w:lang w:bidi="fr-FR"/>
        </w:rPr>
      </w:pPr>
    </w:p>
    <w:p w14:paraId="607AE326" w14:textId="77777777" w:rsidR="00185508" w:rsidRDefault="00185508" w:rsidP="00185508">
      <w:pPr>
        <w:rPr>
          <w:lang w:bidi="fr-FR"/>
        </w:rPr>
      </w:pPr>
    </w:p>
    <w:p w14:paraId="08580876" w14:textId="77777777" w:rsidR="00185508" w:rsidRDefault="00185508" w:rsidP="00185508">
      <w:pPr>
        <w:rPr>
          <w:lang w:bidi="fr-FR"/>
        </w:rPr>
      </w:pPr>
    </w:p>
    <w:p w14:paraId="7CBB4C5C" w14:textId="77777777" w:rsidR="00185508" w:rsidRDefault="00185508" w:rsidP="00185508">
      <w:pPr>
        <w:rPr>
          <w:lang w:bidi="fr-FR"/>
        </w:rPr>
      </w:pPr>
    </w:p>
    <w:p w14:paraId="55E0D3E4" w14:textId="77777777" w:rsidR="00185508" w:rsidRDefault="00185508" w:rsidP="00185508">
      <w:pPr>
        <w:rPr>
          <w:lang w:bidi="fr-FR"/>
        </w:rPr>
      </w:pPr>
    </w:p>
    <w:p w14:paraId="66097A41" w14:textId="7328C2D2" w:rsidR="00E5425A" w:rsidRDefault="00BA6F2A" w:rsidP="00E5425A">
      <w:pPr>
        <w:pStyle w:val="Titre1"/>
        <w:numPr>
          <w:ilvl w:val="0"/>
          <w:numId w:val="21"/>
        </w:numPr>
        <w:rPr>
          <w:color w:val="FAC737"/>
          <w:lang w:bidi="fr-FR"/>
        </w:rPr>
      </w:pPr>
      <w:bookmarkStart w:id="0" w:name="_Toc121247528"/>
      <w:r>
        <w:rPr>
          <w:color w:val="FAC737"/>
        </w:rPr>
        <w:lastRenderedPageBreak/>
        <w:t>BASE DE DONNÉE</w:t>
      </w:r>
      <w:r w:rsidR="00213FD0">
        <w:rPr>
          <w:color w:val="FAC737"/>
        </w:rPr>
        <w:t>S</w:t>
      </w:r>
      <w:r w:rsidR="00435FC2" w:rsidRPr="0077446B">
        <w:rPr>
          <w:color w:val="FAC737"/>
          <w:lang w:bidi="fr-FR"/>
        </w:rPr>
        <w:t> :</w:t>
      </w:r>
      <w:bookmarkEnd w:id="0"/>
      <w:r w:rsidR="00C26B98">
        <w:rPr>
          <w:color w:val="FAC737"/>
          <w:lang w:bidi="fr-FR"/>
        </w:rPr>
        <w:br/>
      </w:r>
    </w:p>
    <w:p w14:paraId="313CE982" w14:textId="3ED12061" w:rsidR="00C57222" w:rsidRPr="0073517E" w:rsidRDefault="00C26B98" w:rsidP="00495B90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CB452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La base de données </w:t>
      </w:r>
      <w:r w:rsidRP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que </w:t>
      </w:r>
      <w:r w:rsid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nous utilisons est une base de </w:t>
      </w:r>
      <w:r w:rsidR="00935F45">
        <w:rPr>
          <w:rFonts w:cstheme="majorHAnsi"/>
          <w:b w:val="0"/>
          <w:color w:val="767171" w:themeColor="background2" w:themeShade="80"/>
          <w:sz w:val="24"/>
          <w:szCs w:val="14"/>
        </w:rPr>
        <w:t>données</w:t>
      </w:r>
      <w:r w:rsid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SQL Server.</w:t>
      </w:r>
      <w:r w:rsidR="003A540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C57222">
        <w:rPr>
          <w:rFonts w:cstheme="majorHAnsi"/>
          <w:b w:val="0"/>
          <w:color w:val="767171" w:themeColor="background2" w:themeShade="80"/>
          <w:sz w:val="24"/>
          <w:szCs w:val="14"/>
        </w:rPr>
        <w:t>Pour les besoins de démonstration nous hébergerons la base de donnée en locale.</w:t>
      </w:r>
      <w:r w:rsidR="00495B9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CA1BD7">
        <w:rPr>
          <w:rFonts w:cstheme="majorHAnsi"/>
          <w:b w:val="0"/>
          <w:color w:val="767171" w:themeColor="background2" w:themeShade="80"/>
          <w:sz w:val="24"/>
          <w:szCs w:val="14"/>
        </w:rPr>
        <w:t>Pour l’utilisation réel il sera cependant tout à fait possible (même fortement recommandé d’utiliser une base de données hébergé sur un serveur).</w:t>
      </w:r>
    </w:p>
    <w:p w14:paraId="624D9DB8" w14:textId="77777777" w:rsidR="00C26B98" w:rsidRPr="00C26B98" w:rsidRDefault="00C26B98" w:rsidP="00C26B98">
      <w:pPr>
        <w:ind w:firstLine="360"/>
        <w:rPr>
          <w:color w:val="767171" w:themeColor="background2" w:themeShade="80"/>
          <w:lang w:bidi="fr-FR"/>
        </w:rPr>
      </w:pPr>
    </w:p>
    <w:p w14:paraId="10C47B4D" w14:textId="6D448EB6" w:rsidR="001749AA" w:rsidRDefault="00E5425A" w:rsidP="001B2CAF">
      <w:pPr>
        <w:pStyle w:val="Titre2"/>
        <w:ind w:firstLine="720"/>
        <w:rPr>
          <w:color w:val="FAC737"/>
        </w:rPr>
      </w:pPr>
      <w:bookmarkStart w:id="1" w:name="_Toc121247529"/>
      <w:r>
        <w:rPr>
          <w:color w:val="FAC737"/>
        </w:rPr>
        <w:t>MCD</w:t>
      </w:r>
      <w:r w:rsidR="00D90273">
        <w:rPr>
          <w:color w:val="FAC737"/>
        </w:rPr>
        <w:t xml:space="preserve"> &amp; MLD</w:t>
      </w:r>
      <w:r w:rsidR="00F9568B" w:rsidRPr="00E5425A">
        <w:rPr>
          <w:color w:val="FAC737"/>
        </w:rPr>
        <w:t> :</w:t>
      </w:r>
      <w:bookmarkEnd w:id="1"/>
    </w:p>
    <w:p w14:paraId="0370CF5B" w14:textId="272417CF" w:rsidR="00E5425A" w:rsidRDefault="00C87F15" w:rsidP="00E5425A">
      <w:r>
        <w:rPr>
          <w:noProof/>
        </w:rPr>
        <w:drawing>
          <wp:inline distT="0" distB="0" distL="0" distR="0" wp14:anchorId="2EB22390" wp14:editId="7B066768">
            <wp:extent cx="6371590" cy="33286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3D77" w14:textId="6D5C1B0D" w:rsidR="00D90273" w:rsidRPr="00E5425A" w:rsidRDefault="00D90273" w:rsidP="00E5425A">
      <w:r>
        <w:rPr>
          <w:noProof/>
        </w:rPr>
        <w:drawing>
          <wp:inline distT="0" distB="0" distL="0" distR="0" wp14:anchorId="0186B1F8" wp14:editId="45466D1A">
            <wp:extent cx="6371590" cy="3152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BC54" w14:textId="1E22E375" w:rsidR="00FB37BD" w:rsidRDefault="00FB37BD" w:rsidP="009C4528">
      <w:pPr>
        <w:pStyle w:val="Contenu"/>
        <w:rPr>
          <w:lang w:bidi="fr-FR"/>
        </w:rPr>
      </w:pPr>
    </w:p>
    <w:p w14:paraId="02DE6872" w14:textId="2E7D9D3C" w:rsidR="00C2418B" w:rsidRDefault="00B842F9" w:rsidP="001B2CAF">
      <w:pPr>
        <w:pStyle w:val="Contenu"/>
        <w:ind w:left="720"/>
        <w:rPr>
          <w:lang w:bidi="fr-FR"/>
        </w:rPr>
      </w:pPr>
      <w:r w:rsidRPr="00B842F9">
        <w:rPr>
          <w:rFonts w:cstheme="majorHAnsi"/>
          <w:color w:val="767171" w:themeColor="background2" w:themeShade="80"/>
          <w:sz w:val="24"/>
          <w:szCs w:val="14"/>
        </w:rPr>
        <w:lastRenderedPageBreak/>
        <w:t>Nous avons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cré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é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notre base de donnée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en </w:t>
      </w:r>
      <w:r w:rsidR="00B07B97">
        <w:rPr>
          <w:rFonts w:cstheme="majorHAnsi"/>
          <w:color w:val="767171" w:themeColor="background2" w:themeShade="80"/>
          <w:sz w:val="24"/>
          <w:szCs w:val="14"/>
        </w:rPr>
        <w:t>respectant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la </w:t>
      </w:r>
      <w:r w:rsidR="00287EC9">
        <w:rPr>
          <w:rFonts w:cstheme="majorHAnsi"/>
          <w:color w:val="767171" w:themeColor="background2" w:themeShade="80"/>
          <w:sz w:val="24"/>
          <w:szCs w:val="14"/>
        </w:rPr>
        <w:t>forme normale</w:t>
      </w:r>
      <w:r w:rsidR="00B07B97">
        <w:rPr>
          <w:rFonts w:cstheme="majorHAnsi"/>
          <w:color w:val="767171" w:themeColor="background2" w:themeShade="80"/>
          <w:sz w:val="24"/>
          <w:szCs w:val="14"/>
        </w:rPr>
        <w:t>.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br/>
        <w:t xml:space="preserve">Nous stockons dans la table « Hold » la quantité </w:t>
      </w:r>
      <w:r w:rsidR="000968B7">
        <w:rPr>
          <w:rFonts w:cstheme="majorHAnsi"/>
          <w:color w:val="767171" w:themeColor="background2" w:themeShade="80"/>
          <w:sz w:val="24"/>
          <w:szCs w:val="14"/>
        </w:rPr>
        <w:t>d’un article commandé afin d’éviter l’apparition de plusieurs ligne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0968B7">
        <w:rPr>
          <w:rFonts w:cstheme="majorHAnsi"/>
          <w:color w:val="767171" w:themeColor="background2" w:themeShade="80"/>
          <w:sz w:val="24"/>
          <w:szCs w:val="14"/>
        </w:rPr>
        <w:t>.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br/>
        <w:t>Il sera simple de créer de nouvelle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 colonne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 dans une table, 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il faudra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 juste 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 xml:space="preserve">faire 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attention 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t>au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x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t xml:space="preserve"> redondance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t>.</w:t>
      </w:r>
      <w:r w:rsidR="001B2CAF">
        <w:rPr>
          <w:rFonts w:cstheme="majorHAnsi"/>
          <w:color w:val="767171" w:themeColor="background2" w:themeShade="80"/>
          <w:sz w:val="24"/>
          <w:szCs w:val="14"/>
        </w:rPr>
        <w:br/>
      </w:r>
    </w:p>
    <w:p w14:paraId="35BD3295" w14:textId="347E3E8F" w:rsidR="00015192" w:rsidRDefault="00511398" w:rsidP="001B2CAF">
      <w:pPr>
        <w:pStyle w:val="Titre1"/>
        <w:numPr>
          <w:ilvl w:val="0"/>
          <w:numId w:val="21"/>
        </w:numPr>
        <w:rPr>
          <w:color w:val="FAC737"/>
        </w:rPr>
      </w:pPr>
      <w:bookmarkStart w:id="2" w:name="_Toc121247530"/>
      <w:r>
        <w:rPr>
          <w:color w:val="FAC737"/>
        </w:rPr>
        <w:t xml:space="preserve">COMMUNICATION </w:t>
      </w:r>
      <w:r w:rsidR="001B2CAF">
        <w:rPr>
          <w:color w:val="FAC737"/>
        </w:rPr>
        <w:t>CODE &amp; BDD</w:t>
      </w:r>
      <w:r w:rsidR="009C4528" w:rsidRPr="0077446B">
        <w:rPr>
          <w:color w:val="FAC737"/>
        </w:rPr>
        <w:t> :</w:t>
      </w:r>
      <w:bookmarkEnd w:id="2"/>
      <w:r w:rsidR="001B2CAF">
        <w:rPr>
          <w:color w:val="FAC737"/>
        </w:rPr>
        <w:br/>
      </w:r>
    </w:p>
    <w:p w14:paraId="2F15B002" w14:textId="632E7574" w:rsidR="001B2CAF" w:rsidRDefault="001B2CAF" w:rsidP="001B2CAF">
      <w:pPr>
        <w:pStyle w:val="Titre2"/>
        <w:ind w:firstLine="720"/>
        <w:rPr>
          <w:color w:val="FAC737"/>
        </w:rPr>
      </w:pPr>
      <w:bookmarkStart w:id="3" w:name="_Toc121247531"/>
      <w:r>
        <w:rPr>
          <w:color w:val="FAC737"/>
        </w:rPr>
        <w:t>Data</w:t>
      </w:r>
      <w:r w:rsidR="0068341E">
        <w:rPr>
          <w:color w:val="FAC737"/>
        </w:rPr>
        <w:t xml:space="preserve"> </w:t>
      </w:r>
      <w:proofErr w:type="spellStart"/>
      <w:r>
        <w:rPr>
          <w:color w:val="FAC737"/>
        </w:rPr>
        <w:t>Context</w:t>
      </w:r>
      <w:proofErr w:type="spellEnd"/>
      <w:r w:rsidRPr="00E5425A">
        <w:rPr>
          <w:color w:val="FAC737"/>
        </w:rPr>
        <w:t> :</w:t>
      </w:r>
      <w:bookmarkEnd w:id="3"/>
    </w:p>
    <w:p w14:paraId="53D106CE" w14:textId="30B83889" w:rsidR="00463F2E" w:rsidRDefault="00463F2E" w:rsidP="00463F2E">
      <w:r>
        <w:tab/>
      </w:r>
      <w:r w:rsidR="0068341E">
        <w:rPr>
          <w:b w:val="0"/>
          <w:noProof/>
        </w:rPr>
        <w:drawing>
          <wp:inline distT="0" distB="0" distL="0" distR="0" wp14:anchorId="7122A271" wp14:editId="742EA23A">
            <wp:extent cx="5341620" cy="272317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72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ECB8" w14:textId="1860F3DD" w:rsidR="001B2CAF" w:rsidRDefault="0068341E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Voici le diagramme de classe de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Data </w:t>
      </w:r>
      <w:proofErr w:type="spellStart"/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>Context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Cette classe </w:t>
      </w:r>
      <w:r w:rsidR="004D7811">
        <w:rPr>
          <w:rFonts w:cstheme="majorHAnsi"/>
          <w:b w:val="0"/>
          <w:color w:val="767171" w:themeColor="background2" w:themeShade="80"/>
          <w:sz w:val="24"/>
          <w:szCs w:val="14"/>
        </w:rPr>
        <w:t>permet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la liaison directe avec notre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BDD</w:t>
      </w:r>
      <w:r w:rsidR="00F46B73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br/>
        <w:t>Elle contient la « </w:t>
      </w:r>
      <w:proofErr w:type="spellStart"/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>connectionString</w:t>
      </w:r>
      <w:proofErr w:type="spellEnd"/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qui sert 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à</w:t>
      </w:r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définir 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>à quel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le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BDD le logiciel se connectera, 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et les 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>différentes requête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classique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(« </w:t>
      </w:r>
      <w:proofErr w:type="spellStart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Fetch</w:t>
      </w:r>
      <w:proofErr w:type="spellEnd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 », « Insert », « </w:t>
      </w:r>
      <w:proofErr w:type="spellStart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Query</w:t>
      </w:r>
      <w:proofErr w:type="spellEnd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, « </w:t>
      </w:r>
      <w:proofErr w:type="spellStart"/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QueryReturn</w:t>
      </w:r>
      <w:proofErr w:type="spellEnd"/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 ») qui seront appelé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es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dans nos différents </w:t>
      </w:r>
      <w:r w:rsidR="00716B3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contrôleurs nommés « Service ». </w:t>
      </w:r>
      <w:r w:rsidR="00D240B2">
        <w:rPr>
          <w:rFonts w:cstheme="majorHAnsi"/>
          <w:b w:val="0"/>
          <w:color w:val="767171" w:themeColor="background2" w:themeShade="80"/>
          <w:sz w:val="24"/>
          <w:szCs w:val="14"/>
        </w:rPr>
        <w:t>Cette classe contient également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Mapper permettant de réorganiser les 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>données obtenu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e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s via les différentes </w:t>
      </w:r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>requ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ête</w:t>
      </w:r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>s, ainsi qu’une méthode « </w:t>
      </w:r>
      <w:proofErr w:type="spellStart"/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>ToUnmanagedString</w:t>
      </w:r>
      <w:proofErr w:type="spellEnd"/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permettant de </w:t>
      </w:r>
      <w:r w:rsidR="00172083">
        <w:rPr>
          <w:rFonts w:cstheme="majorHAnsi"/>
          <w:b w:val="0"/>
          <w:color w:val="767171" w:themeColor="background2" w:themeShade="80"/>
          <w:sz w:val="24"/>
          <w:szCs w:val="14"/>
        </w:rPr>
        <w:t>convertir les string managé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17208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en string non managé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17208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Cette méthode est effectivement utile car </w:t>
      </w:r>
      <w:r w:rsidR="00804A4E">
        <w:rPr>
          <w:rFonts w:cstheme="majorHAnsi"/>
          <w:b w:val="0"/>
          <w:color w:val="767171" w:themeColor="background2" w:themeShade="80"/>
          <w:sz w:val="24"/>
          <w:szCs w:val="14"/>
        </w:rPr>
        <w:t>notre programme es</w:t>
      </w:r>
      <w:r w:rsidR="003C1FEE">
        <w:rPr>
          <w:rFonts w:cstheme="majorHAnsi"/>
          <w:b w:val="0"/>
          <w:color w:val="767171" w:themeColor="background2" w:themeShade="80"/>
          <w:sz w:val="24"/>
          <w:szCs w:val="14"/>
        </w:rPr>
        <w:t>t entièrement managé afin que la gestion de la mémoire soit optimale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0D4AAB0F" w14:textId="77777777" w:rsidR="00145DFB" w:rsidRDefault="00145DFB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ED946B5" w14:textId="79323C64" w:rsidR="00145DFB" w:rsidRDefault="00145DFB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748A5040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7973F39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96B17EF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5E8FC5C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E2FDA35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299FFE30" w14:textId="05AA48E9" w:rsidR="00D456A5" w:rsidRDefault="00D456A5" w:rsidP="00D456A5">
      <w:pPr>
        <w:pStyle w:val="Titre2"/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bookmarkStart w:id="4" w:name="_Toc121247532"/>
      <w:r>
        <w:rPr>
          <w:color w:val="FAC737"/>
        </w:rPr>
        <w:lastRenderedPageBreak/>
        <w:t>Contrôleur</w:t>
      </w:r>
      <w:r w:rsidRPr="00E5425A">
        <w:rPr>
          <w:color w:val="FAC737"/>
        </w:rPr>
        <w:t> :</w:t>
      </w:r>
      <w:bookmarkEnd w:id="4"/>
    </w:p>
    <w:p w14:paraId="3E60A305" w14:textId="03E1B673" w:rsidR="00D456A5" w:rsidRDefault="00D456A5" w:rsidP="00D456A5">
      <w:pPr>
        <w:ind w:left="3261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noProof/>
          <w:color w:val="767171" w:themeColor="background2" w:themeShade="80"/>
          <w:szCs w:val="14"/>
        </w:rPr>
        <w:drawing>
          <wp:inline distT="0" distB="0" distL="0" distR="0" wp14:anchorId="38D284B5" wp14:editId="7C05C19E">
            <wp:extent cx="2202180" cy="15163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0CE0" w14:textId="1A24EB4A" w:rsidR="00D456A5" w:rsidRPr="0068341E" w:rsidRDefault="00D456A5" w:rsidP="000D30F8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Voici le diagramme de classe de notre contrôleur d’adresse. Celui-ci permet d</w:t>
      </w:r>
      <w:r w:rsidR="000D30F8">
        <w:rPr>
          <w:rFonts w:cstheme="majorHAnsi"/>
          <w:b w:val="0"/>
          <w:color w:val="767171" w:themeColor="background2" w:themeShade="80"/>
          <w:sz w:val="24"/>
          <w:szCs w:val="14"/>
        </w:rPr>
        <w:t>’effectuer des requêtes en rapport avec la table « </w:t>
      </w:r>
      <w:proofErr w:type="spellStart"/>
      <w:r w:rsidR="000D30F8">
        <w:rPr>
          <w:rFonts w:cstheme="majorHAnsi"/>
          <w:b w:val="0"/>
          <w:color w:val="767171" w:themeColor="background2" w:themeShade="80"/>
          <w:sz w:val="24"/>
          <w:szCs w:val="14"/>
        </w:rPr>
        <w:t>Adress</w:t>
      </w:r>
      <w:proofErr w:type="spellEnd"/>
      <w:r w:rsidR="000D30F8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A02A1A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  <w:r w:rsidR="00A02A1A">
        <w:rPr>
          <w:rFonts w:cstheme="majorHAnsi"/>
          <w:b w:val="0"/>
          <w:color w:val="767171" w:themeColor="background2" w:themeShade="80"/>
          <w:sz w:val="24"/>
          <w:szCs w:val="14"/>
        </w:rPr>
        <w:br/>
        <w:t xml:space="preserve">Ce </w:t>
      </w:r>
      <w:r w:rsidR="00011465">
        <w:rPr>
          <w:rFonts w:cstheme="majorHAnsi"/>
          <w:b w:val="0"/>
          <w:color w:val="767171" w:themeColor="background2" w:themeShade="80"/>
          <w:sz w:val="24"/>
          <w:szCs w:val="14"/>
        </w:rPr>
        <w:t>contrôleur</w:t>
      </w:r>
      <w:r w:rsidR="00E8264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contient </w:t>
      </w:r>
      <w:r w:rsidR="00011465">
        <w:rPr>
          <w:rFonts w:cstheme="majorHAnsi"/>
          <w:b w:val="0"/>
          <w:color w:val="767171" w:themeColor="background2" w:themeShade="80"/>
          <w:sz w:val="24"/>
          <w:szCs w:val="14"/>
        </w:rPr>
        <w:t>les méthodes classiques. Certains contrôleurs peuvent en contenir plus selon le besoin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, i</w:t>
      </w:r>
      <w:r w:rsidR="00612892">
        <w:rPr>
          <w:rFonts w:cstheme="majorHAnsi"/>
          <w:b w:val="0"/>
          <w:color w:val="767171" w:themeColor="background2" w:themeShade="80"/>
          <w:sz w:val="24"/>
          <w:szCs w:val="14"/>
        </w:rPr>
        <w:t>l sera donc simple pour vous de créer des méthodes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. E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n effet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, 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chaque contrôleur appelle des méthodes de la classe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proofErr w:type="spellStart"/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DataContext</w:t>
      </w:r>
      <w:proofErr w:type="spellEnd"/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et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,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avec les méthodes déjà présentes dans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proofErr w:type="spellStart"/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DataContext</w:t>
      </w:r>
      <w:proofErr w:type="spellEnd"/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,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il vous sera facilement possible de créer de nouvelle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requête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s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dans votre contrôleur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32E31C33" w14:textId="3609A49B" w:rsidR="007929C1" w:rsidRPr="007929C1" w:rsidRDefault="00E55745" w:rsidP="007929C1">
      <w:pPr>
        <w:pStyle w:val="Titre1"/>
        <w:numPr>
          <w:ilvl w:val="0"/>
          <w:numId w:val="21"/>
        </w:numPr>
        <w:rPr>
          <w:color w:val="FAC737"/>
          <w:lang w:val="en-GB"/>
        </w:rPr>
      </w:pPr>
      <w:bookmarkStart w:id="5" w:name="_Toc121247533"/>
      <w:r w:rsidRPr="007929C1">
        <w:rPr>
          <w:color w:val="FAC737"/>
        </w:rPr>
        <w:t>LE CODE DU LOGICIEL</w:t>
      </w:r>
      <w:r w:rsidR="006C6BA4" w:rsidRPr="007929C1">
        <w:rPr>
          <w:color w:val="FAC737"/>
        </w:rPr>
        <w:t>:</w:t>
      </w:r>
      <w:bookmarkEnd w:id="5"/>
      <w:r w:rsidR="006C6BA4" w:rsidRPr="007929C1">
        <w:rPr>
          <w:color w:val="FAC737"/>
        </w:rPr>
        <w:t xml:space="preserve"> </w:t>
      </w:r>
      <w:r w:rsidR="00212CB6" w:rsidRPr="007929C1">
        <w:t xml:space="preserve"> </w:t>
      </w:r>
      <w:r w:rsidR="007929C1">
        <w:rPr>
          <w:color w:val="FAC737"/>
          <w:lang w:val="en-GB"/>
        </w:rPr>
        <w:br/>
      </w:r>
    </w:p>
    <w:p w14:paraId="4679AC4F" w14:textId="020BE29A" w:rsidR="007929C1" w:rsidRDefault="007929C1" w:rsidP="007929C1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code est un code C++, utilisant pour la partie GUI, CLR/CLI car ce sont les </w:t>
      </w:r>
      <w:proofErr w:type="spellStart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frameworks</w:t>
      </w:r>
      <w:proofErr w:type="spellEnd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les plus utilisés pour faire une interface graphique avec C++. Il faudra également avoir une licence du </w:t>
      </w:r>
      <w:proofErr w:type="spellStart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framework</w:t>
      </w:r>
      <w:proofErr w:type="spellEnd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proofErr w:type="spellStart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Bunifu</w:t>
      </w:r>
      <w:proofErr w:type="spellEnd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à jour car </w:t>
      </w:r>
      <w:r w:rsidR="00E136BD">
        <w:rPr>
          <w:rFonts w:cstheme="majorHAnsi"/>
          <w:b w:val="0"/>
          <w:color w:val="767171" w:themeColor="background2" w:themeShade="80"/>
          <w:sz w:val="24"/>
          <w:szCs w:val="14"/>
        </w:rPr>
        <w:t>nous avons choisis d’utiliser ce</w:t>
      </w: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proofErr w:type="spellStart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framewor</w:t>
      </w:r>
      <w:r w:rsidR="00E136BD">
        <w:rPr>
          <w:rFonts w:cstheme="majorHAnsi"/>
          <w:b w:val="0"/>
          <w:color w:val="767171" w:themeColor="background2" w:themeShade="80"/>
          <w:sz w:val="24"/>
          <w:szCs w:val="14"/>
        </w:rPr>
        <w:t>k</w:t>
      </w:r>
      <w:proofErr w:type="spellEnd"/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E136BD">
        <w:rPr>
          <w:rFonts w:cstheme="majorHAnsi"/>
          <w:b w:val="0"/>
          <w:color w:val="767171" w:themeColor="background2" w:themeShade="80"/>
          <w:sz w:val="24"/>
          <w:szCs w:val="14"/>
        </w:rPr>
        <w:t>pour</w:t>
      </w: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0E5A77"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gére</w:t>
      </w:r>
      <w:r w:rsidR="000E5A77">
        <w:rPr>
          <w:rFonts w:cstheme="majorHAnsi"/>
          <w:b w:val="0"/>
          <w:color w:val="767171" w:themeColor="background2" w:themeShade="80"/>
          <w:sz w:val="24"/>
          <w:szCs w:val="14"/>
        </w:rPr>
        <w:t>r</w:t>
      </w: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tous les affichages</w:t>
      </w: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des grilles de données (DATAGRIDVIEW).</w:t>
      </w:r>
    </w:p>
    <w:p w14:paraId="1BC7B985" w14:textId="77777777" w:rsidR="007929C1" w:rsidRPr="007929C1" w:rsidRDefault="007929C1" w:rsidP="007929C1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4D43EBF" w14:textId="77777777" w:rsidR="007929C1" w:rsidRPr="007929C1" w:rsidRDefault="007929C1" w:rsidP="007929C1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Note :</w:t>
      </w:r>
    </w:p>
    <w:p w14:paraId="1D77FC62" w14:textId="328C5286" w:rsidR="007929C1" w:rsidRDefault="007929C1" w:rsidP="007929C1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7929C1">
        <w:rPr>
          <w:rFonts w:cstheme="majorHAnsi"/>
          <w:b w:val="0"/>
          <w:color w:val="767171" w:themeColor="background2" w:themeShade="80"/>
          <w:sz w:val="24"/>
          <w:szCs w:val="14"/>
        </w:rPr>
        <w:t>Nous avons dans notre cas utilisé l’environnement de développement Visual Studio dans sa version 2022). Et la version 18 de SQL Server.</w:t>
      </w:r>
    </w:p>
    <w:p w14:paraId="4C46B8F8" w14:textId="5032D736" w:rsidR="007929C1" w:rsidRDefault="007929C1" w:rsidP="007929C1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97719A5" w14:textId="77777777" w:rsidR="007929C1" w:rsidRPr="007929C1" w:rsidRDefault="007929C1" w:rsidP="007929C1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50CE8664" w14:textId="28B1D947" w:rsidR="00C2418B" w:rsidRPr="00E55745" w:rsidRDefault="00E55745" w:rsidP="00E55745">
      <w:pPr>
        <w:pStyle w:val="Titre2"/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bookmarkStart w:id="6" w:name="_Toc121247534"/>
      <w:r>
        <w:rPr>
          <w:color w:val="FAC737"/>
        </w:rPr>
        <w:lastRenderedPageBreak/>
        <w:t>Arborescence</w:t>
      </w:r>
      <w:r w:rsidRPr="00E5425A">
        <w:rPr>
          <w:color w:val="FAC737"/>
        </w:rPr>
        <w:t> :</w:t>
      </w:r>
      <w:bookmarkEnd w:id="6"/>
    </w:p>
    <w:p w14:paraId="3B8D44B4" w14:textId="615EEA87" w:rsidR="00A10695" w:rsidRDefault="009C1FDA" w:rsidP="008A0946">
      <w:pPr>
        <w:spacing w:after="200"/>
        <w:ind w:left="360"/>
        <w:rPr>
          <w:noProof/>
        </w:rPr>
      </w:pPr>
      <w:r>
        <w:rPr>
          <w:noProof/>
        </w:rPr>
        <w:drawing>
          <wp:inline distT="0" distB="0" distL="0" distR="0" wp14:anchorId="4394C27F" wp14:editId="3CF6669E">
            <wp:extent cx="2552700" cy="4229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17D" w:rsidRPr="00FF417D">
        <w:rPr>
          <w:noProof/>
        </w:rPr>
        <w:t xml:space="preserve"> </w:t>
      </w:r>
      <w:r w:rsidR="00FF417D">
        <w:rPr>
          <w:noProof/>
        </w:rPr>
        <w:t xml:space="preserve">                           </w:t>
      </w:r>
      <w:r w:rsidR="00FF417D">
        <w:rPr>
          <w:noProof/>
        </w:rPr>
        <w:drawing>
          <wp:inline distT="0" distB="0" distL="0" distR="0" wp14:anchorId="51F13B4B" wp14:editId="2E7C7CA5">
            <wp:extent cx="2343150" cy="3581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429C" w14:textId="69D1C18E" w:rsidR="008A0946" w:rsidRDefault="00715878" w:rsidP="003B17C2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« BB8Manager_Core_Data_DAO » contient nos différents modèles.</w:t>
      </w:r>
      <w:r w:rsidR="008A0946">
        <w:rPr>
          <w:rFonts w:cstheme="majorHAnsi"/>
          <w:b w:val="0"/>
          <w:color w:val="767171" w:themeColor="background2" w:themeShade="80"/>
          <w:sz w:val="24"/>
          <w:szCs w:val="14"/>
        </w:rPr>
        <w:br/>
      </w:r>
      <w:r w:rsidR="008A0946"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« BB8Manager_Core_Services » contient nos différents contrôleurs.</w:t>
      </w:r>
      <w:r w:rsidR="008A0946">
        <w:rPr>
          <w:rFonts w:cstheme="majorHAnsi"/>
          <w:b w:val="0"/>
          <w:color w:val="767171" w:themeColor="background2" w:themeShade="80"/>
          <w:sz w:val="24"/>
          <w:szCs w:val="14"/>
        </w:rPr>
        <w:br/>
        <w:t>« MAIN1 » contient nos différents</w:t>
      </w:r>
      <w:r w:rsidR="0098365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formulaires.</w:t>
      </w:r>
    </w:p>
    <w:p w14:paraId="53A603F5" w14:textId="77777777" w:rsidR="00E55745" w:rsidRDefault="00E55745" w:rsidP="003B17C2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55D55055" w14:textId="37E85092" w:rsidR="00E55745" w:rsidRDefault="00E55745" w:rsidP="00E55745">
      <w:pPr>
        <w:pStyle w:val="Titre2"/>
        <w:ind w:firstLine="720"/>
        <w:rPr>
          <w:color w:val="FAC737"/>
        </w:rPr>
      </w:pPr>
      <w:bookmarkStart w:id="7" w:name="_Toc121247535"/>
      <w:r>
        <w:rPr>
          <w:color w:val="FAC737"/>
        </w:rPr>
        <w:t>Formulaire</w:t>
      </w:r>
      <w:r w:rsidRPr="00E5425A">
        <w:rPr>
          <w:color w:val="FAC737"/>
        </w:rPr>
        <w:t> :</w:t>
      </w:r>
      <w:bookmarkEnd w:id="7"/>
    </w:p>
    <w:p w14:paraId="750DCB92" w14:textId="6A0D1647" w:rsidR="009B4CA6" w:rsidRPr="005736B3" w:rsidRDefault="009B4CA6" w:rsidP="009B4CA6">
      <w:p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tab/>
      </w:r>
      <w:r w:rsidR="002C797F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Il existe 4 type</w:t>
      </w:r>
      <w:r w:rsidR="00661D4A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2C797F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de formulaire :</w:t>
      </w:r>
    </w:p>
    <w:p w14:paraId="12179A2A" w14:textId="15689EE5" w:rsidR="002C797F" w:rsidRDefault="002C797F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proofErr w:type="spellStart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principal « </w:t>
      </w:r>
      <w:proofErr w:type="spellStart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MainForm</w:t>
      </w:r>
      <w:proofErr w:type="spellEnd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</w:t>
      </w:r>
      <w:r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qui contient le menu déroulant ainsi que l’emplacement </w:t>
      </w:r>
      <w:r w:rsidR="007460D6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d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>es différent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panel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5736B3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à afficher.</w:t>
      </w:r>
    </w:p>
    <w:p w14:paraId="782C9731" w14:textId="422BB08D" w:rsidR="005736B3" w:rsidRDefault="005736B3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>panel</w:t>
      </w:r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(par exemple « </w:t>
      </w:r>
      <w:proofErr w:type="spellStart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EmployeeForm</w:t>
      </w:r>
      <w:proofErr w:type="spellEnd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 »)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qui vient se fixer sur le main dans l’emplacement </w:t>
      </w:r>
      <w:r w:rsidR="007A17F0">
        <w:rPr>
          <w:rFonts w:cstheme="majorHAnsi"/>
          <w:b w:val="0"/>
          <w:color w:val="767171" w:themeColor="background2" w:themeShade="80"/>
          <w:sz w:val="24"/>
          <w:szCs w:val="14"/>
        </w:rPr>
        <w:t>adéquat</w:t>
      </w:r>
    </w:p>
    <w:p w14:paraId="08B84D00" w14:textId="57659C9E" w:rsidR="00012754" w:rsidRDefault="00012754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7D13C1">
        <w:rPr>
          <w:rFonts w:cstheme="majorHAnsi"/>
          <w:b w:val="0"/>
          <w:color w:val="767171" w:themeColor="background2" w:themeShade="80"/>
          <w:sz w:val="24"/>
          <w:szCs w:val="14"/>
        </w:rPr>
        <w:t>d’ajout/</w:t>
      </w:r>
      <w:proofErr w:type="spellStart"/>
      <w:r w:rsidR="007D13C1">
        <w:rPr>
          <w:rFonts w:cstheme="majorHAnsi"/>
          <w:b w:val="0"/>
          <w:color w:val="767171" w:themeColor="background2" w:themeShade="80"/>
          <w:sz w:val="24"/>
          <w:szCs w:val="14"/>
        </w:rPr>
        <w:t>edition</w:t>
      </w:r>
      <w:proofErr w:type="spellEnd"/>
      <w:r w:rsidR="007D13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qui s’ouvre lorsque l’utilisateur </w:t>
      </w:r>
      <w:r w:rsidR="00EC23FF">
        <w:rPr>
          <w:rFonts w:cstheme="majorHAnsi"/>
          <w:b w:val="0"/>
          <w:color w:val="767171" w:themeColor="background2" w:themeShade="80"/>
          <w:sz w:val="24"/>
          <w:szCs w:val="14"/>
        </w:rPr>
        <w:t>souhaitera, comme son nom l‘indique, ajouter ou éditer.</w:t>
      </w:r>
    </w:p>
    <w:p w14:paraId="65D0EE7D" w14:textId="6056537C" w:rsidR="00134361" w:rsidRPr="005736B3" w:rsidRDefault="00134361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d’erreur qui s’ouvre lorsque l’utilisateur effectue mal une action. Un message d’erreur est joint sur ce dernier.</w:t>
      </w:r>
    </w:p>
    <w:p w14:paraId="2C1567BA" w14:textId="4C390829" w:rsidR="009B4CA6" w:rsidRPr="009B4CA6" w:rsidRDefault="009B4CA6" w:rsidP="009B4CA6">
      <w:r>
        <w:tab/>
      </w:r>
    </w:p>
    <w:p w14:paraId="798009A2" w14:textId="6EBE08F9" w:rsidR="003B17C2" w:rsidRDefault="003B17C2" w:rsidP="00D462DA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Concernant les formulaire</w:t>
      </w:r>
      <w:r w:rsidR="00E50191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d’ajout et d’édition </w:t>
      </w:r>
      <w:r w:rsidR="0064191F">
        <w:rPr>
          <w:rFonts w:cstheme="majorHAnsi"/>
          <w:b w:val="0"/>
          <w:color w:val="767171" w:themeColor="background2" w:themeShade="80"/>
          <w:sz w:val="24"/>
          <w:szCs w:val="14"/>
        </w:rPr>
        <w:t>nommé « </w:t>
      </w:r>
      <w:proofErr w:type="spellStart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AddXXXForm</w:t>
      </w:r>
      <w:proofErr w:type="spellEnd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 » et « </w:t>
      </w:r>
      <w:proofErr w:type="spellStart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UpdateXXXForm</w:t>
      </w:r>
      <w:proofErr w:type="spellEnd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,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o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ù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XXX 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c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orrespond au nom du 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mod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è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(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par exemple « </w:t>
      </w:r>
      <w:proofErr w:type="spellStart"/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AddCustomerForm</w:t>
      </w:r>
      <w:proofErr w:type="spellEnd"/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)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>, il était nécessaire de créer une clas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e </w:t>
      </w:r>
      <w:proofErr w:type="spellStart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>listener</w:t>
      </w:r>
      <w:proofErr w:type="spellEnd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afin de permettre la 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lastRenderedPageBreak/>
        <w:t xml:space="preserve">communication entre le </w:t>
      </w:r>
      <w:proofErr w:type="spellStart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pri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n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cipal et le </w:t>
      </w:r>
      <w:proofErr w:type="spellStart"/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d’ajout ou de modification.</w:t>
      </w:r>
      <w:r w:rsidR="00B923C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3274A6">
        <w:rPr>
          <w:rFonts w:cstheme="majorHAnsi"/>
          <w:b w:val="0"/>
          <w:color w:val="767171" w:themeColor="background2" w:themeShade="80"/>
          <w:sz w:val="24"/>
          <w:szCs w:val="14"/>
        </w:rPr>
        <w:br/>
        <w:t>Par exemple notre « </w:t>
      </w:r>
      <w:proofErr w:type="spellStart"/>
      <w:r w:rsidR="003274A6">
        <w:rPr>
          <w:rFonts w:cstheme="majorHAnsi"/>
          <w:b w:val="0"/>
          <w:color w:val="767171" w:themeColor="background2" w:themeShade="80"/>
          <w:sz w:val="24"/>
          <w:szCs w:val="14"/>
        </w:rPr>
        <w:t>EmployeeForm</w:t>
      </w:r>
      <w:proofErr w:type="spellEnd"/>
      <w:r w:rsidR="003274A6">
        <w:rPr>
          <w:rFonts w:cstheme="majorHAnsi"/>
          <w:b w:val="0"/>
          <w:color w:val="767171" w:themeColor="background2" w:themeShade="80"/>
          <w:sz w:val="24"/>
          <w:szCs w:val="14"/>
        </w:rPr>
        <w:t> » contient :</w:t>
      </w:r>
    </w:p>
    <w:p w14:paraId="0F4B458A" w14:textId="2FBC3D0D" w:rsidR="003274A6" w:rsidRDefault="003274A6" w:rsidP="003274A6">
      <w:pPr>
        <w:spacing w:after="200"/>
        <w:ind w:left="142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637EEE71" wp14:editId="178E5346">
            <wp:extent cx="6305550" cy="2190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ECE" w14:textId="0A908BC3" w:rsidR="00CE027E" w:rsidRDefault="008A2AFA" w:rsidP="008A2AFA">
      <w:pPr>
        <w:spacing w:after="20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ab/>
        <w:t>Et notre « 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AddEmployeeForm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contient : </w:t>
      </w:r>
    </w:p>
    <w:p w14:paraId="6B4C5F04" w14:textId="7858FEDD" w:rsidR="008A2AFA" w:rsidRDefault="008A2AFA" w:rsidP="008A2AFA">
      <w:pPr>
        <w:spacing w:after="200"/>
        <w:ind w:left="2552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09364B04" wp14:editId="02E88D22">
            <wp:extent cx="3219450" cy="2314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878C" w14:textId="3397314E" w:rsidR="00E40AA7" w:rsidRDefault="00E40AA7" w:rsidP="00A87A3E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Cela nous permet donc d’appeler une </w:t>
      </w:r>
      <w:r w:rsidR="00B3422D">
        <w:rPr>
          <w:rFonts w:cstheme="majorHAnsi"/>
          <w:b w:val="0"/>
          <w:color w:val="767171" w:themeColor="background2" w:themeShade="80"/>
          <w:sz w:val="24"/>
          <w:szCs w:val="14"/>
        </w:rPr>
        <w:t>méthode, en l’occurrence « </w:t>
      </w:r>
      <w:proofErr w:type="spellStart"/>
      <w:r w:rsidR="00B3422D">
        <w:rPr>
          <w:rFonts w:cstheme="majorHAnsi"/>
          <w:b w:val="0"/>
          <w:color w:val="767171" w:themeColor="background2" w:themeShade="80"/>
          <w:sz w:val="24"/>
          <w:szCs w:val="14"/>
        </w:rPr>
        <w:t>refresh_dataGridView</w:t>
      </w:r>
      <w:proofErr w:type="spellEnd"/>
      <w:r w:rsidR="00B3422D">
        <w:rPr>
          <w:rFonts w:cstheme="majorHAnsi"/>
          <w:b w:val="0"/>
          <w:color w:val="767171" w:themeColor="background2" w:themeShade="80"/>
          <w:sz w:val="24"/>
          <w:szCs w:val="14"/>
        </w:rPr>
        <w:t> » qui va nous permettre d</w:t>
      </w:r>
      <w:r w:rsidR="00A87A3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’actualiser les données de la </w:t>
      </w:r>
      <w:proofErr w:type="spellStart"/>
      <w:r w:rsidR="00A87A3E">
        <w:rPr>
          <w:rFonts w:cstheme="majorHAnsi"/>
          <w:b w:val="0"/>
          <w:color w:val="767171" w:themeColor="background2" w:themeShade="80"/>
          <w:sz w:val="24"/>
          <w:szCs w:val="14"/>
        </w:rPr>
        <w:t>datagridview</w:t>
      </w:r>
      <w:proofErr w:type="spellEnd"/>
      <w:r w:rsidR="00A87A3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lorsqu’un utilisateur sera ajouté.</w:t>
      </w:r>
    </w:p>
    <w:p w14:paraId="205359C8" w14:textId="77777777" w:rsidR="00D6219A" w:rsidRDefault="00D6219A" w:rsidP="00D6219A">
      <w:pPr>
        <w:spacing w:after="20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38A823D3" w14:textId="3D001A3F" w:rsidR="00D6219A" w:rsidRDefault="00D6219A" w:rsidP="00D6219A">
      <w:pPr>
        <w:pStyle w:val="Titre2"/>
        <w:ind w:firstLine="720"/>
        <w:rPr>
          <w:color w:val="FAC737"/>
        </w:rPr>
      </w:pPr>
      <w:bookmarkStart w:id="8" w:name="_Toc121247536"/>
      <w:r>
        <w:rPr>
          <w:color w:val="FAC737"/>
        </w:rPr>
        <w:lastRenderedPageBreak/>
        <w:t>Modèle</w:t>
      </w:r>
      <w:r w:rsidRPr="00E5425A">
        <w:rPr>
          <w:color w:val="FAC737"/>
        </w:rPr>
        <w:t> :</w:t>
      </w:r>
      <w:bookmarkEnd w:id="8"/>
    </w:p>
    <w:p w14:paraId="3AED3C6A" w14:textId="3B3561B7" w:rsidR="008A0946" w:rsidRDefault="00E43F18" w:rsidP="002601F4">
      <w:pPr>
        <w:spacing w:after="200"/>
        <w:ind w:left="36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ab/>
      </w:r>
      <w:r>
        <w:rPr>
          <w:noProof/>
        </w:rPr>
        <w:drawing>
          <wp:inline distT="0" distB="0" distL="0" distR="0" wp14:anchorId="09F29036" wp14:editId="27C03647">
            <wp:extent cx="6371590" cy="4433570"/>
            <wp:effectExtent l="0" t="0" r="0" b="508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9D0F" w14:textId="0756BEC6" w:rsidR="00351CA4" w:rsidRDefault="00E43F18" w:rsidP="00351CA4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 xml:space="preserve">Un modèle est constitué d’attribut correspondant 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aux colonnes</w:t>
      </w:r>
      <w:r w:rsidR="00436E78">
        <w:rPr>
          <w:b w:val="0"/>
          <w:bCs/>
          <w:color w:val="767171" w:themeColor="background2" w:themeShade="80"/>
          <w:sz w:val="24"/>
          <w:szCs w:val="20"/>
        </w:rPr>
        <w:t xml:space="preserve"> de la table auquel il réfère dans la BDD</w:t>
      </w:r>
      <w:r w:rsidR="00D462DA">
        <w:rPr>
          <w:b w:val="0"/>
          <w:bCs/>
          <w:color w:val="767171" w:themeColor="background2" w:themeShade="80"/>
          <w:sz w:val="24"/>
          <w:szCs w:val="20"/>
        </w:rPr>
        <w:t>,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cela comprend </w:t>
      </w:r>
      <w:r w:rsidR="00E23250">
        <w:rPr>
          <w:b w:val="0"/>
          <w:bCs/>
          <w:color w:val="767171" w:themeColor="background2" w:themeShade="80"/>
          <w:sz w:val="24"/>
          <w:szCs w:val="20"/>
        </w:rPr>
        <w:t xml:space="preserve">aussi bien 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les </w:t>
      </w:r>
      <w:proofErr w:type="spellStart"/>
      <w:r w:rsidR="00421C8C">
        <w:rPr>
          <w:b w:val="0"/>
          <w:bCs/>
          <w:color w:val="767171" w:themeColor="background2" w:themeShade="80"/>
          <w:sz w:val="24"/>
          <w:szCs w:val="20"/>
        </w:rPr>
        <w:t>primary</w:t>
      </w:r>
      <w:proofErr w:type="spellEnd"/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key </w:t>
      </w:r>
      <w:r w:rsidR="00E23250">
        <w:rPr>
          <w:b w:val="0"/>
          <w:bCs/>
          <w:color w:val="767171" w:themeColor="background2" w:themeShade="80"/>
          <w:sz w:val="24"/>
          <w:szCs w:val="20"/>
        </w:rPr>
        <w:t>que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les </w:t>
      </w:r>
      <w:proofErr w:type="spellStart"/>
      <w:r w:rsidR="00421C8C">
        <w:rPr>
          <w:b w:val="0"/>
          <w:bCs/>
          <w:color w:val="767171" w:themeColor="background2" w:themeShade="80"/>
          <w:sz w:val="24"/>
          <w:szCs w:val="20"/>
        </w:rPr>
        <w:t>foreign</w:t>
      </w:r>
      <w:proofErr w:type="spellEnd"/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key. 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Notre classe contient également un constructeur sur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>ch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argé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 xml:space="preserve"> ainsi que des Setter et Getter pour chaque </w:t>
      </w:r>
      <w:r w:rsidR="00351CA4">
        <w:rPr>
          <w:b w:val="0"/>
          <w:bCs/>
          <w:color w:val="767171" w:themeColor="background2" w:themeShade="80"/>
          <w:sz w:val="24"/>
          <w:szCs w:val="20"/>
        </w:rPr>
        <w:t>attribut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>.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br/>
      </w:r>
      <w:r w:rsidR="0012380A">
        <w:rPr>
          <w:b w:val="0"/>
          <w:bCs/>
          <w:color w:val="767171" w:themeColor="background2" w:themeShade="80"/>
          <w:sz w:val="24"/>
          <w:szCs w:val="20"/>
        </w:rPr>
        <w:t>Si vous souhaitez ajouter des tables par la suite</w:t>
      </w:r>
      <w:r w:rsidR="00D462DA">
        <w:rPr>
          <w:b w:val="0"/>
          <w:bCs/>
          <w:color w:val="767171" w:themeColor="background2" w:themeShade="80"/>
          <w:sz w:val="24"/>
          <w:szCs w:val="20"/>
        </w:rPr>
        <w:t>,</w:t>
      </w:r>
      <w:r w:rsidR="0012380A">
        <w:rPr>
          <w:b w:val="0"/>
          <w:bCs/>
          <w:color w:val="767171" w:themeColor="background2" w:themeShade="80"/>
          <w:sz w:val="24"/>
          <w:szCs w:val="20"/>
        </w:rPr>
        <w:t xml:space="preserve"> il faudra donc penser </w:t>
      </w:r>
      <w:r w:rsidR="00351CA4">
        <w:rPr>
          <w:b w:val="0"/>
          <w:bCs/>
          <w:color w:val="767171" w:themeColor="background2" w:themeShade="80"/>
          <w:sz w:val="24"/>
          <w:szCs w:val="20"/>
        </w:rPr>
        <w:t>à</w:t>
      </w:r>
      <w:r w:rsidR="0012380A">
        <w:rPr>
          <w:b w:val="0"/>
          <w:bCs/>
          <w:color w:val="767171" w:themeColor="background2" w:themeShade="80"/>
          <w:sz w:val="24"/>
          <w:szCs w:val="20"/>
        </w:rPr>
        <w:t xml:space="preserve"> créer un modèle correspondant.</w:t>
      </w:r>
    </w:p>
    <w:p w14:paraId="5F618B25" w14:textId="77777777" w:rsidR="00351CA4" w:rsidRPr="00715878" w:rsidRDefault="00351CA4" w:rsidP="00436E78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sectPr w:rsidR="00351CA4" w:rsidRPr="00715878" w:rsidSect="00AB02A7">
      <w:headerReference w:type="default" r:id="rId22"/>
      <w:footerReference w:type="default" r:id="rId2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F929" w14:textId="77777777" w:rsidR="007E2DB5" w:rsidRDefault="007E2DB5">
      <w:r>
        <w:separator/>
      </w:r>
    </w:p>
    <w:p w14:paraId="193C747C" w14:textId="77777777" w:rsidR="007E2DB5" w:rsidRDefault="007E2DB5"/>
  </w:endnote>
  <w:endnote w:type="continuationSeparator" w:id="0">
    <w:p w14:paraId="1BC15A64" w14:textId="77777777" w:rsidR="007E2DB5" w:rsidRDefault="007E2DB5">
      <w:r>
        <w:continuationSeparator/>
      </w:r>
    </w:p>
    <w:p w14:paraId="63B5804C" w14:textId="77777777" w:rsidR="007E2DB5" w:rsidRDefault="007E2D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 Bold">
    <w:altName w:val="Arial"/>
    <w:charset w:val="00"/>
    <w:family w:val="auto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  <w:color w:val="FFC46D"/>
      </w:rPr>
    </w:sdtEndPr>
    <w:sdtContent>
      <w:p w14:paraId="335A9560" w14:textId="77777777" w:rsidR="00DF027C" w:rsidRPr="00121206" w:rsidRDefault="00DF027C">
        <w:pPr>
          <w:pStyle w:val="Pieddepage"/>
          <w:jc w:val="center"/>
          <w:rPr>
            <w:color w:val="FFC46D"/>
          </w:rPr>
        </w:pPr>
        <w:r w:rsidRPr="00121206">
          <w:rPr>
            <w:color w:val="FFC46D"/>
            <w:lang w:bidi="fr-FR"/>
          </w:rPr>
          <w:fldChar w:fldCharType="begin"/>
        </w:r>
        <w:r w:rsidRPr="00121206">
          <w:rPr>
            <w:color w:val="FFC46D"/>
            <w:lang w:bidi="fr-FR"/>
          </w:rPr>
          <w:instrText xml:space="preserve"> PAGE   \* MERGEFORMAT </w:instrText>
        </w:r>
        <w:r w:rsidRPr="00121206">
          <w:rPr>
            <w:color w:val="FFC46D"/>
            <w:lang w:bidi="fr-FR"/>
          </w:rPr>
          <w:fldChar w:fldCharType="separate"/>
        </w:r>
        <w:r w:rsidR="0091275B" w:rsidRPr="00121206">
          <w:rPr>
            <w:noProof/>
            <w:color w:val="FFC46D"/>
            <w:lang w:bidi="fr-FR"/>
          </w:rPr>
          <w:t>2</w:t>
        </w:r>
        <w:r w:rsidRPr="00121206">
          <w:rPr>
            <w:noProof/>
            <w:color w:val="FFC46D"/>
            <w:lang w:bidi="fr-FR"/>
          </w:rPr>
          <w:fldChar w:fldCharType="end"/>
        </w:r>
      </w:p>
    </w:sdtContent>
  </w:sdt>
  <w:p w14:paraId="352149A2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F5A7" w14:textId="77777777" w:rsidR="007E2DB5" w:rsidRDefault="007E2DB5">
      <w:r>
        <w:separator/>
      </w:r>
    </w:p>
    <w:p w14:paraId="584FC5A2" w14:textId="77777777" w:rsidR="007E2DB5" w:rsidRDefault="007E2DB5"/>
  </w:footnote>
  <w:footnote w:type="continuationSeparator" w:id="0">
    <w:p w14:paraId="31B5B69E" w14:textId="77777777" w:rsidR="007E2DB5" w:rsidRDefault="007E2DB5">
      <w:r>
        <w:continuationSeparator/>
      </w:r>
    </w:p>
    <w:p w14:paraId="232BA7B6" w14:textId="77777777" w:rsidR="007E2DB5" w:rsidRDefault="007E2D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7863" w14:textId="43C6CFF6" w:rsidR="00D077E9" w:rsidRDefault="00121206" w:rsidP="00D077E9">
    <w:pPr>
      <w:pStyle w:val="En-tte"/>
    </w:pPr>
    <w:r w:rsidRPr="00050EF3">
      <w:rPr>
        <w:noProof/>
        <w:color w:val="FAC73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4F898" wp14:editId="143A84D0">
              <wp:simplePos x="0" y="0"/>
              <wp:positionH relativeFrom="margin">
                <wp:align>left</wp:align>
              </wp:positionH>
              <wp:positionV relativeFrom="paragraph">
                <wp:posOffset>238125</wp:posOffset>
              </wp:positionV>
              <wp:extent cx="6143625" cy="0"/>
              <wp:effectExtent l="0" t="38100" r="47625" b="3810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3625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AC73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D5781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8.75pt" to="483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" strokecolor="#fac737" strokeweight="6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66"/>
    <w:multiLevelType w:val="hybridMultilevel"/>
    <w:tmpl w:val="8C120D7E"/>
    <w:lvl w:ilvl="0" w:tplc="F69A1036">
      <w:start w:val="1"/>
      <w:numFmt w:val="upperRoman"/>
      <w:lvlText w:val="%1."/>
      <w:lvlJc w:val="left"/>
      <w:pPr>
        <w:ind w:left="1440" w:hanging="1080"/>
      </w:pPr>
      <w:rPr>
        <w:rFonts w:hint="default"/>
        <w:b/>
        <w:bCs w:val="0"/>
        <w:sz w:val="44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49C0"/>
    <w:multiLevelType w:val="hybridMultilevel"/>
    <w:tmpl w:val="1E283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A47"/>
    <w:multiLevelType w:val="hybridMultilevel"/>
    <w:tmpl w:val="6066A0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F4E"/>
    <w:multiLevelType w:val="hybridMultilevel"/>
    <w:tmpl w:val="8ECE17AC"/>
    <w:lvl w:ilvl="0" w:tplc="04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9F61CA7"/>
    <w:multiLevelType w:val="hybridMultilevel"/>
    <w:tmpl w:val="C2F6D7A6"/>
    <w:lvl w:ilvl="0" w:tplc="CA4C55E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FF5"/>
    <w:multiLevelType w:val="hybridMultilevel"/>
    <w:tmpl w:val="D0665ED0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E620C"/>
    <w:multiLevelType w:val="hybridMultilevel"/>
    <w:tmpl w:val="1FCC1AC2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E4AD5"/>
    <w:multiLevelType w:val="hybridMultilevel"/>
    <w:tmpl w:val="546A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4129"/>
    <w:multiLevelType w:val="hybridMultilevel"/>
    <w:tmpl w:val="68A4D5B0"/>
    <w:lvl w:ilvl="0" w:tplc="A748E1F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610A7E"/>
    <w:multiLevelType w:val="hybridMultilevel"/>
    <w:tmpl w:val="0C5C82B2"/>
    <w:lvl w:ilvl="0" w:tplc="A1D25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52B06"/>
    <w:multiLevelType w:val="hybridMultilevel"/>
    <w:tmpl w:val="87EA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A6650"/>
    <w:multiLevelType w:val="hybridMultilevel"/>
    <w:tmpl w:val="B254C450"/>
    <w:lvl w:ilvl="0" w:tplc="AE1CE78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C1595"/>
    <w:multiLevelType w:val="hybridMultilevel"/>
    <w:tmpl w:val="C562F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66A0C"/>
    <w:multiLevelType w:val="hybridMultilevel"/>
    <w:tmpl w:val="4C385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E5BB1"/>
    <w:multiLevelType w:val="hybridMultilevel"/>
    <w:tmpl w:val="A08CBD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A189A"/>
    <w:multiLevelType w:val="hybridMultilevel"/>
    <w:tmpl w:val="9D6CC6B6"/>
    <w:lvl w:ilvl="0" w:tplc="8E3073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07EEC"/>
    <w:multiLevelType w:val="hybridMultilevel"/>
    <w:tmpl w:val="8A36E1DC"/>
    <w:lvl w:ilvl="0" w:tplc="8CF88A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D2EA1"/>
    <w:multiLevelType w:val="hybridMultilevel"/>
    <w:tmpl w:val="7BA4BB4A"/>
    <w:lvl w:ilvl="0" w:tplc="5D0E53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650"/>
    <w:multiLevelType w:val="hybridMultilevel"/>
    <w:tmpl w:val="E842EC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02B28"/>
    <w:multiLevelType w:val="hybridMultilevel"/>
    <w:tmpl w:val="D4601E7C"/>
    <w:lvl w:ilvl="0" w:tplc="E20EF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146D62"/>
    <w:multiLevelType w:val="hybridMultilevel"/>
    <w:tmpl w:val="3264A3B2"/>
    <w:lvl w:ilvl="0" w:tplc="9CA84D08">
      <w:start w:val="5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E5DE4"/>
    <w:multiLevelType w:val="hybridMultilevel"/>
    <w:tmpl w:val="3988672C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97984"/>
    <w:multiLevelType w:val="hybridMultilevel"/>
    <w:tmpl w:val="40EE56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D849B0"/>
    <w:multiLevelType w:val="hybridMultilevel"/>
    <w:tmpl w:val="F4028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477700">
    <w:abstractNumId w:val="7"/>
  </w:num>
  <w:num w:numId="2" w16cid:durableId="1878589544">
    <w:abstractNumId w:val="16"/>
  </w:num>
  <w:num w:numId="3" w16cid:durableId="593440313">
    <w:abstractNumId w:val="11"/>
  </w:num>
  <w:num w:numId="4" w16cid:durableId="1560168930">
    <w:abstractNumId w:val="9"/>
  </w:num>
  <w:num w:numId="5" w16cid:durableId="87387609">
    <w:abstractNumId w:val="15"/>
  </w:num>
  <w:num w:numId="6" w16cid:durableId="1611013223">
    <w:abstractNumId w:val="13"/>
  </w:num>
  <w:num w:numId="7" w16cid:durableId="1732264482">
    <w:abstractNumId w:val="19"/>
  </w:num>
  <w:num w:numId="8" w16cid:durableId="1546916039">
    <w:abstractNumId w:val="6"/>
  </w:num>
  <w:num w:numId="9" w16cid:durableId="777407625">
    <w:abstractNumId w:val="18"/>
  </w:num>
  <w:num w:numId="10" w16cid:durableId="218131249">
    <w:abstractNumId w:val="17"/>
  </w:num>
  <w:num w:numId="11" w16cid:durableId="1287783570">
    <w:abstractNumId w:val="12"/>
  </w:num>
  <w:num w:numId="12" w16cid:durableId="831724164">
    <w:abstractNumId w:val="1"/>
  </w:num>
  <w:num w:numId="13" w16cid:durableId="1542202995">
    <w:abstractNumId w:val="23"/>
  </w:num>
  <w:num w:numId="14" w16cid:durableId="612637383">
    <w:abstractNumId w:val="22"/>
  </w:num>
  <w:num w:numId="15" w16cid:durableId="1986928361">
    <w:abstractNumId w:val="20"/>
  </w:num>
  <w:num w:numId="16" w16cid:durableId="1535924422">
    <w:abstractNumId w:val="3"/>
  </w:num>
  <w:num w:numId="17" w16cid:durableId="1389107867">
    <w:abstractNumId w:val="14"/>
  </w:num>
  <w:num w:numId="18" w16cid:durableId="197083770">
    <w:abstractNumId w:val="2"/>
  </w:num>
  <w:num w:numId="19" w16cid:durableId="96564977">
    <w:abstractNumId w:val="21"/>
  </w:num>
  <w:num w:numId="20" w16cid:durableId="1048727494">
    <w:abstractNumId w:val="5"/>
  </w:num>
  <w:num w:numId="21" w16cid:durableId="836266180">
    <w:abstractNumId w:val="0"/>
  </w:num>
  <w:num w:numId="22" w16cid:durableId="55128528">
    <w:abstractNumId w:val="10"/>
  </w:num>
  <w:num w:numId="23" w16cid:durableId="1522205359">
    <w:abstractNumId w:val="4"/>
  </w:num>
  <w:num w:numId="24" w16cid:durableId="43968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14"/>
    <w:rsid w:val="00001C3F"/>
    <w:rsid w:val="00011465"/>
    <w:rsid w:val="00012754"/>
    <w:rsid w:val="000148E6"/>
    <w:rsid w:val="00015192"/>
    <w:rsid w:val="00015195"/>
    <w:rsid w:val="00015A6B"/>
    <w:rsid w:val="0002332F"/>
    <w:rsid w:val="0002482E"/>
    <w:rsid w:val="000328EA"/>
    <w:rsid w:val="00042921"/>
    <w:rsid w:val="00050045"/>
    <w:rsid w:val="00050324"/>
    <w:rsid w:val="00050EF3"/>
    <w:rsid w:val="00051E3B"/>
    <w:rsid w:val="00055998"/>
    <w:rsid w:val="00066C3B"/>
    <w:rsid w:val="00066CD4"/>
    <w:rsid w:val="00073AF7"/>
    <w:rsid w:val="000751C9"/>
    <w:rsid w:val="000766C3"/>
    <w:rsid w:val="000769F6"/>
    <w:rsid w:val="00087490"/>
    <w:rsid w:val="000968B7"/>
    <w:rsid w:val="000969AB"/>
    <w:rsid w:val="000A0150"/>
    <w:rsid w:val="000A04A7"/>
    <w:rsid w:val="000B04A8"/>
    <w:rsid w:val="000B0843"/>
    <w:rsid w:val="000B5371"/>
    <w:rsid w:val="000C1D2D"/>
    <w:rsid w:val="000C7E61"/>
    <w:rsid w:val="000D026F"/>
    <w:rsid w:val="000D18FB"/>
    <w:rsid w:val="000D2D53"/>
    <w:rsid w:val="000D30F8"/>
    <w:rsid w:val="000D5F76"/>
    <w:rsid w:val="000D74BC"/>
    <w:rsid w:val="000E020A"/>
    <w:rsid w:val="000E0D49"/>
    <w:rsid w:val="000E1126"/>
    <w:rsid w:val="000E5A77"/>
    <w:rsid w:val="000E63C9"/>
    <w:rsid w:val="000E716C"/>
    <w:rsid w:val="000F405D"/>
    <w:rsid w:val="000F700B"/>
    <w:rsid w:val="00102851"/>
    <w:rsid w:val="00103D8C"/>
    <w:rsid w:val="001110A3"/>
    <w:rsid w:val="00115EFF"/>
    <w:rsid w:val="00121206"/>
    <w:rsid w:val="001215E6"/>
    <w:rsid w:val="00121BED"/>
    <w:rsid w:val="0012380A"/>
    <w:rsid w:val="00130E9D"/>
    <w:rsid w:val="00134361"/>
    <w:rsid w:val="00134A89"/>
    <w:rsid w:val="001363F6"/>
    <w:rsid w:val="00141B1C"/>
    <w:rsid w:val="00145DFB"/>
    <w:rsid w:val="00150A12"/>
    <w:rsid w:val="00150A6D"/>
    <w:rsid w:val="001568A8"/>
    <w:rsid w:val="00157296"/>
    <w:rsid w:val="0016481D"/>
    <w:rsid w:val="00171CF1"/>
    <w:rsid w:val="00172083"/>
    <w:rsid w:val="0017401F"/>
    <w:rsid w:val="001749AA"/>
    <w:rsid w:val="00176A32"/>
    <w:rsid w:val="001802CF"/>
    <w:rsid w:val="00181D9B"/>
    <w:rsid w:val="00181E23"/>
    <w:rsid w:val="00185508"/>
    <w:rsid w:val="00185B35"/>
    <w:rsid w:val="00190308"/>
    <w:rsid w:val="001916FF"/>
    <w:rsid w:val="001921FE"/>
    <w:rsid w:val="00193C0A"/>
    <w:rsid w:val="001A21D0"/>
    <w:rsid w:val="001A2F35"/>
    <w:rsid w:val="001A3BAB"/>
    <w:rsid w:val="001A4F70"/>
    <w:rsid w:val="001B00D4"/>
    <w:rsid w:val="001B2BE7"/>
    <w:rsid w:val="001B2CAF"/>
    <w:rsid w:val="001C15A8"/>
    <w:rsid w:val="001D23CD"/>
    <w:rsid w:val="001D52D8"/>
    <w:rsid w:val="001E02CC"/>
    <w:rsid w:val="001E0F2E"/>
    <w:rsid w:val="001E6468"/>
    <w:rsid w:val="001F2BC8"/>
    <w:rsid w:val="001F58DA"/>
    <w:rsid w:val="001F5F6B"/>
    <w:rsid w:val="001F66C5"/>
    <w:rsid w:val="00200914"/>
    <w:rsid w:val="0020199A"/>
    <w:rsid w:val="00202CDB"/>
    <w:rsid w:val="00212CB6"/>
    <w:rsid w:val="00213FD0"/>
    <w:rsid w:val="00215942"/>
    <w:rsid w:val="0022316A"/>
    <w:rsid w:val="00227F11"/>
    <w:rsid w:val="002335A6"/>
    <w:rsid w:val="00233669"/>
    <w:rsid w:val="0023790E"/>
    <w:rsid w:val="00243EBC"/>
    <w:rsid w:val="00244881"/>
    <w:rsid w:val="00244FAF"/>
    <w:rsid w:val="00246A35"/>
    <w:rsid w:val="002510DD"/>
    <w:rsid w:val="00251893"/>
    <w:rsid w:val="00254692"/>
    <w:rsid w:val="002601F4"/>
    <w:rsid w:val="0026206B"/>
    <w:rsid w:val="002622AE"/>
    <w:rsid w:val="00264095"/>
    <w:rsid w:val="00266BD2"/>
    <w:rsid w:val="00270C80"/>
    <w:rsid w:val="0027337C"/>
    <w:rsid w:val="002822B8"/>
    <w:rsid w:val="00284348"/>
    <w:rsid w:val="002856F8"/>
    <w:rsid w:val="00285AF8"/>
    <w:rsid w:val="00287EC9"/>
    <w:rsid w:val="00290176"/>
    <w:rsid w:val="0029762E"/>
    <w:rsid w:val="002A33D7"/>
    <w:rsid w:val="002A4A1F"/>
    <w:rsid w:val="002B4909"/>
    <w:rsid w:val="002B5BD3"/>
    <w:rsid w:val="002B65BA"/>
    <w:rsid w:val="002B70AC"/>
    <w:rsid w:val="002C6F5C"/>
    <w:rsid w:val="002C797F"/>
    <w:rsid w:val="002C7C75"/>
    <w:rsid w:val="002E3E30"/>
    <w:rsid w:val="002E4714"/>
    <w:rsid w:val="002E4890"/>
    <w:rsid w:val="002F51F5"/>
    <w:rsid w:val="002F5716"/>
    <w:rsid w:val="003062E0"/>
    <w:rsid w:val="00312137"/>
    <w:rsid w:val="003206F6"/>
    <w:rsid w:val="003274A6"/>
    <w:rsid w:val="00330359"/>
    <w:rsid w:val="003358F8"/>
    <w:rsid w:val="0033762F"/>
    <w:rsid w:val="003427B1"/>
    <w:rsid w:val="00343088"/>
    <w:rsid w:val="003442B8"/>
    <w:rsid w:val="00345081"/>
    <w:rsid w:val="00351CA4"/>
    <w:rsid w:val="00360494"/>
    <w:rsid w:val="0036138F"/>
    <w:rsid w:val="00362A8A"/>
    <w:rsid w:val="00362C12"/>
    <w:rsid w:val="003651B5"/>
    <w:rsid w:val="0036607B"/>
    <w:rsid w:val="00366C7E"/>
    <w:rsid w:val="00366EBF"/>
    <w:rsid w:val="00374AE0"/>
    <w:rsid w:val="0037645A"/>
    <w:rsid w:val="003772E5"/>
    <w:rsid w:val="00381506"/>
    <w:rsid w:val="00381985"/>
    <w:rsid w:val="003826BF"/>
    <w:rsid w:val="00384EA3"/>
    <w:rsid w:val="00393BC2"/>
    <w:rsid w:val="003978FD"/>
    <w:rsid w:val="003A39A1"/>
    <w:rsid w:val="003A5408"/>
    <w:rsid w:val="003A6866"/>
    <w:rsid w:val="003A75B4"/>
    <w:rsid w:val="003B04D0"/>
    <w:rsid w:val="003B17C2"/>
    <w:rsid w:val="003C1FEE"/>
    <w:rsid w:val="003C2191"/>
    <w:rsid w:val="003D3863"/>
    <w:rsid w:val="003D728C"/>
    <w:rsid w:val="003E3ACB"/>
    <w:rsid w:val="003E4908"/>
    <w:rsid w:val="003F285A"/>
    <w:rsid w:val="003F7196"/>
    <w:rsid w:val="00400745"/>
    <w:rsid w:val="00405AF9"/>
    <w:rsid w:val="00406DB3"/>
    <w:rsid w:val="004110DE"/>
    <w:rsid w:val="00421C8C"/>
    <w:rsid w:val="00425789"/>
    <w:rsid w:val="0043063C"/>
    <w:rsid w:val="00432BD5"/>
    <w:rsid w:val="00433A53"/>
    <w:rsid w:val="00435FC2"/>
    <w:rsid w:val="00436E78"/>
    <w:rsid w:val="00440047"/>
    <w:rsid w:val="0044085A"/>
    <w:rsid w:val="00450032"/>
    <w:rsid w:val="0045220B"/>
    <w:rsid w:val="00463F2E"/>
    <w:rsid w:val="00482B9B"/>
    <w:rsid w:val="00490AEB"/>
    <w:rsid w:val="004939B6"/>
    <w:rsid w:val="004947FB"/>
    <w:rsid w:val="00495B90"/>
    <w:rsid w:val="004A7407"/>
    <w:rsid w:val="004A773B"/>
    <w:rsid w:val="004B12A0"/>
    <w:rsid w:val="004B204B"/>
    <w:rsid w:val="004B21A5"/>
    <w:rsid w:val="004B4BEA"/>
    <w:rsid w:val="004B52FC"/>
    <w:rsid w:val="004B7A3E"/>
    <w:rsid w:val="004C5B50"/>
    <w:rsid w:val="004C750A"/>
    <w:rsid w:val="004D0A09"/>
    <w:rsid w:val="004D0A92"/>
    <w:rsid w:val="004D4846"/>
    <w:rsid w:val="004D5766"/>
    <w:rsid w:val="004D7811"/>
    <w:rsid w:val="004E56A9"/>
    <w:rsid w:val="004E5D5B"/>
    <w:rsid w:val="004F2508"/>
    <w:rsid w:val="004F451A"/>
    <w:rsid w:val="005037F0"/>
    <w:rsid w:val="005037F8"/>
    <w:rsid w:val="00504544"/>
    <w:rsid w:val="00511398"/>
    <w:rsid w:val="00514629"/>
    <w:rsid w:val="00516A86"/>
    <w:rsid w:val="00523651"/>
    <w:rsid w:val="005275F6"/>
    <w:rsid w:val="00532541"/>
    <w:rsid w:val="00550B86"/>
    <w:rsid w:val="00551A72"/>
    <w:rsid w:val="0055424A"/>
    <w:rsid w:val="00562438"/>
    <w:rsid w:val="00567888"/>
    <w:rsid w:val="00572102"/>
    <w:rsid w:val="005736B3"/>
    <w:rsid w:val="00573D37"/>
    <w:rsid w:val="005746E0"/>
    <w:rsid w:val="0057574F"/>
    <w:rsid w:val="00581B65"/>
    <w:rsid w:val="005A0F89"/>
    <w:rsid w:val="005B032B"/>
    <w:rsid w:val="005B091E"/>
    <w:rsid w:val="005B42B3"/>
    <w:rsid w:val="005B4F98"/>
    <w:rsid w:val="005C0AF6"/>
    <w:rsid w:val="005C12A8"/>
    <w:rsid w:val="005D1CB1"/>
    <w:rsid w:val="005D3F7A"/>
    <w:rsid w:val="005D4B18"/>
    <w:rsid w:val="005D5F3C"/>
    <w:rsid w:val="005E4565"/>
    <w:rsid w:val="005E4FDC"/>
    <w:rsid w:val="005F1BB0"/>
    <w:rsid w:val="005F3148"/>
    <w:rsid w:val="005F32C6"/>
    <w:rsid w:val="005F7B57"/>
    <w:rsid w:val="00612892"/>
    <w:rsid w:val="00612D9E"/>
    <w:rsid w:val="00617228"/>
    <w:rsid w:val="006228A6"/>
    <w:rsid w:val="006242D6"/>
    <w:rsid w:val="00633CC2"/>
    <w:rsid w:val="0064076A"/>
    <w:rsid w:val="00640922"/>
    <w:rsid w:val="0064191F"/>
    <w:rsid w:val="00653E0C"/>
    <w:rsid w:val="00656C4D"/>
    <w:rsid w:val="00661319"/>
    <w:rsid w:val="00661D4A"/>
    <w:rsid w:val="00662EA5"/>
    <w:rsid w:val="00663CA2"/>
    <w:rsid w:val="006709AE"/>
    <w:rsid w:val="00673E0C"/>
    <w:rsid w:val="0068341E"/>
    <w:rsid w:val="0069248D"/>
    <w:rsid w:val="006954DA"/>
    <w:rsid w:val="006A4975"/>
    <w:rsid w:val="006A6E6F"/>
    <w:rsid w:val="006A7990"/>
    <w:rsid w:val="006B6B72"/>
    <w:rsid w:val="006C6BA4"/>
    <w:rsid w:val="006D7C66"/>
    <w:rsid w:val="006E0C7F"/>
    <w:rsid w:val="006E16F6"/>
    <w:rsid w:val="006E52E3"/>
    <w:rsid w:val="006E5716"/>
    <w:rsid w:val="006E6367"/>
    <w:rsid w:val="006F14F9"/>
    <w:rsid w:val="006F3F9A"/>
    <w:rsid w:val="006F43DD"/>
    <w:rsid w:val="006F5427"/>
    <w:rsid w:val="00715878"/>
    <w:rsid w:val="00716B34"/>
    <w:rsid w:val="007178ED"/>
    <w:rsid w:val="00720EE3"/>
    <w:rsid w:val="007244BE"/>
    <w:rsid w:val="007302B3"/>
    <w:rsid w:val="00730733"/>
    <w:rsid w:val="007309E9"/>
    <w:rsid w:val="00730E3A"/>
    <w:rsid w:val="00730E54"/>
    <w:rsid w:val="00731C9D"/>
    <w:rsid w:val="007335F3"/>
    <w:rsid w:val="0073517E"/>
    <w:rsid w:val="00735D27"/>
    <w:rsid w:val="00736AAF"/>
    <w:rsid w:val="007416B4"/>
    <w:rsid w:val="007460D6"/>
    <w:rsid w:val="00747657"/>
    <w:rsid w:val="00764D02"/>
    <w:rsid w:val="00765B2A"/>
    <w:rsid w:val="00767943"/>
    <w:rsid w:val="00771828"/>
    <w:rsid w:val="00771D08"/>
    <w:rsid w:val="00772E53"/>
    <w:rsid w:val="00774076"/>
    <w:rsid w:val="007740A1"/>
    <w:rsid w:val="0077446B"/>
    <w:rsid w:val="007770C2"/>
    <w:rsid w:val="0078282B"/>
    <w:rsid w:val="00783A34"/>
    <w:rsid w:val="00790C3E"/>
    <w:rsid w:val="007929C1"/>
    <w:rsid w:val="007A166E"/>
    <w:rsid w:val="007A17F0"/>
    <w:rsid w:val="007A5CD2"/>
    <w:rsid w:val="007A61B5"/>
    <w:rsid w:val="007C208F"/>
    <w:rsid w:val="007C56B7"/>
    <w:rsid w:val="007C6B52"/>
    <w:rsid w:val="007D13C1"/>
    <w:rsid w:val="007D16C5"/>
    <w:rsid w:val="007D20A3"/>
    <w:rsid w:val="007D485F"/>
    <w:rsid w:val="007E2DB5"/>
    <w:rsid w:val="007E6D90"/>
    <w:rsid w:val="007E7BA1"/>
    <w:rsid w:val="007F7015"/>
    <w:rsid w:val="00800DC2"/>
    <w:rsid w:val="00801244"/>
    <w:rsid w:val="00804A4E"/>
    <w:rsid w:val="00811F33"/>
    <w:rsid w:val="00820A2A"/>
    <w:rsid w:val="00821A57"/>
    <w:rsid w:val="00823EC9"/>
    <w:rsid w:val="00824B24"/>
    <w:rsid w:val="008278EB"/>
    <w:rsid w:val="008379E8"/>
    <w:rsid w:val="0084233E"/>
    <w:rsid w:val="00842577"/>
    <w:rsid w:val="00842E70"/>
    <w:rsid w:val="00843324"/>
    <w:rsid w:val="00862FE4"/>
    <w:rsid w:val="0086321B"/>
    <w:rsid w:val="0086389A"/>
    <w:rsid w:val="0087013D"/>
    <w:rsid w:val="00872A6E"/>
    <w:rsid w:val="008734B1"/>
    <w:rsid w:val="0087605E"/>
    <w:rsid w:val="008770D6"/>
    <w:rsid w:val="008827A5"/>
    <w:rsid w:val="0088576B"/>
    <w:rsid w:val="00896012"/>
    <w:rsid w:val="008964BB"/>
    <w:rsid w:val="008A0946"/>
    <w:rsid w:val="008A22B6"/>
    <w:rsid w:val="008A2AFA"/>
    <w:rsid w:val="008A3378"/>
    <w:rsid w:val="008A5416"/>
    <w:rsid w:val="008B1FEE"/>
    <w:rsid w:val="008B57EA"/>
    <w:rsid w:val="008B7179"/>
    <w:rsid w:val="008B749F"/>
    <w:rsid w:val="008C1A44"/>
    <w:rsid w:val="008C48B8"/>
    <w:rsid w:val="008C6F0C"/>
    <w:rsid w:val="008F11F7"/>
    <w:rsid w:val="008F2B39"/>
    <w:rsid w:val="008F4E64"/>
    <w:rsid w:val="008F6EFF"/>
    <w:rsid w:val="00903C32"/>
    <w:rsid w:val="00910ABC"/>
    <w:rsid w:val="00910F31"/>
    <w:rsid w:val="0091275B"/>
    <w:rsid w:val="00916B16"/>
    <w:rsid w:val="009173B9"/>
    <w:rsid w:val="00921542"/>
    <w:rsid w:val="00930BA6"/>
    <w:rsid w:val="0093335D"/>
    <w:rsid w:val="0093487E"/>
    <w:rsid w:val="00934C16"/>
    <w:rsid w:val="00935F45"/>
    <w:rsid w:val="0093613E"/>
    <w:rsid w:val="00936C66"/>
    <w:rsid w:val="00943026"/>
    <w:rsid w:val="00945C70"/>
    <w:rsid w:val="009477E6"/>
    <w:rsid w:val="0095673F"/>
    <w:rsid w:val="00957984"/>
    <w:rsid w:val="00966B81"/>
    <w:rsid w:val="00967D1E"/>
    <w:rsid w:val="009816F5"/>
    <w:rsid w:val="0098365E"/>
    <w:rsid w:val="0099169D"/>
    <w:rsid w:val="009A0603"/>
    <w:rsid w:val="009A119F"/>
    <w:rsid w:val="009A5AEE"/>
    <w:rsid w:val="009B0284"/>
    <w:rsid w:val="009B21F6"/>
    <w:rsid w:val="009B31F8"/>
    <w:rsid w:val="009B4CA6"/>
    <w:rsid w:val="009C1FDA"/>
    <w:rsid w:val="009C4528"/>
    <w:rsid w:val="009C6EEE"/>
    <w:rsid w:val="009C7720"/>
    <w:rsid w:val="009D025F"/>
    <w:rsid w:val="009D48DA"/>
    <w:rsid w:val="009D5A5A"/>
    <w:rsid w:val="009D6F8E"/>
    <w:rsid w:val="009D7EAD"/>
    <w:rsid w:val="009E4479"/>
    <w:rsid w:val="009E49AD"/>
    <w:rsid w:val="009E51E0"/>
    <w:rsid w:val="009E5832"/>
    <w:rsid w:val="009E5DCD"/>
    <w:rsid w:val="009F07E8"/>
    <w:rsid w:val="009F438A"/>
    <w:rsid w:val="009F70AC"/>
    <w:rsid w:val="009F72E7"/>
    <w:rsid w:val="009F783C"/>
    <w:rsid w:val="00A02A1A"/>
    <w:rsid w:val="00A02A25"/>
    <w:rsid w:val="00A0467F"/>
    <w:rsid w:val="00A10695"/>
    <w:rsid w:val="00A10FFA"/>
    <w:rsid w:val="00A11B48"/>
    <w:rsid w:val="00A12519"/>
    <w:rsid w:val="00A23AFA"/>
    <w:rsid w:val="00A30244"/>
    <w:rsid w:val="00A311EC"/>
    <w:rsid w:val="00A31B3E"/>
    <w:rsid w:val="00A31F39"/>
    <w:rsid w:val="00A33581"/>
    <w:rsid w:val="00A41814"/>
    <w:rsid w:val="00A43B72"/>
    <w:rsid w:val="00A46CBE"/>
    <w:rsid w:val="00A511B3"/>
    <w:rsid w:val="00A532F3"/>
    <w:rsid w:val="00A61747"/>
    <w:rsid w:val="00A61F43"/>
    <w:rsid w:val="00A636F2"/>
    <w:rsid w:val="00A72516"/>
    <w:rsid w:val="00A72F58"/>
    <w:rsid w:val="00A768E7"/>
    <w:rsid w:val="00A776AD"/>
    <w:rsid w:val="00A8489E"/>
    <w:rsid w:val="00A87A3E"/>
    <w:rsid w:val="00A92BE9"/>
    <w:rsid w:val="00A97106"/>
    <w:rsid w:val="00AA33FA"/>
    <w:rsid w:val="00AA417D"/>
    <w:rsid w:val="00AA54DF"/>
    <w:rsid w:val="00AB02A7"/>
    <w:rsid w:val="00AC29F3"/>
    <w:rsid w:val="00AC4DAF"/>
    <w:rsid w:val="00AC7C27"/>
    <w:rsid w:val="00AD01D8"/>
    <w:rsid w:val="00AD74F5"/>
    <w:rsid w:val="00AE1166"/>
    <w:rsid w:val="00AE387A"/>
    <w:rsid w:val="00AE6531"/>
    <w:rsid w:val="00AE6B08"/>
    <w:rsid w:val="00AF3DF4"/>
    <w:rsid w:val="00AF5605"/>
    <w:rsid w:val="00AF6A10"/>
    <w:rsid w:val="00AF6A1B"/>
    <w:rsid w:val="00AF6C20"/>
    <w:rsid w:val="00B043CC"/>
    <w:rsid w:val="00B07B97"/>
    <w:rsid w:val="00B21A97"/>
    <w:rsid w:val="00B231E5"/>
    <w:rsid w:val="00B318D6"/>
    <w:rsid w:val="00B3422D"/>
    <w:rsid w:val="00B4000C"/>
    <w:rsid w:val="00B45462"/>
    <w:rsid w:val="00B45CF1"/>
    <w:rsid w:val="00B54CAD"/>
    <w:rsid w:val="00B635FA"/>
    <w:rsid w:val="00B728C8"/>
    <w:rsid w:val="00B72DA1"/>
    <w:rsid w:val="00B80B94"/>
    <w:rsid w:val="00B81D50"/>
    <w:rsid w:val="00B82024"/>
    <w:rsid w:val="00B842F9"/>
    <w:rsid w:val="00B923C8"/>
    <w:rsid w:val="00B94CA2"/>
    <w:rsid w:val="00BA4AEB"/>
    <w:rsid w:val="00BA6F2A"/>
    <w:rsid w:val="00BB45AE"/>
    <w:rsid w:val="00BC27D3"/>
    <w:rsid w:val="00BC3CD7"/>
    <w:rsid w:val="00BC56B9"/>
    <w:rsid w:val="00BC7B31"/>
    <w:rsid w:val="00BD1B17"/>
    <w:rsid w:val="00BD2CC0"/>
    <w:rsid w:val="00BD527C"/>
    <w:rsid w:val="00BD7374"/>
    <w:rsid w:val="00BD7636"/>
    <w:rsid w:val="00BE3425"/>
    <w:rsid w:val="00BF2183"/>
    <w:rsid w:val="00C01860"/>
    <w:rsid w:val="00C02B87"/>
    <w:rsid w:val="00C0535B"/>
    <w:rsid w:val="00C2418B"/>
    <w:rsid w:val="00C2473E"/>
    <w:rsid w:val="00C26B98"/>
    <w:rsid w:val="00C36365"/>
    <w:rsid w:val="00C36FB7"/>
    <w:rsid w:val="00C4086D"/>
    <w:rsid w:val="00C408BC"/>
    <w:rsid w:val="00C50347"/>
    <w:rsid w:val="00C503A9"/>
    <w:rsid w:val="00C525CD"/>
    <w:rsid w:val="00C56EDE"/>
    <w:rsid w:val="00C57222"/>
    <w:rsid w:val="00C617EF"/>
    <w:rsid w:val="00C662B4"/>
    <w:rsid w:val="00C6671E"/>
    <w:rsid w:val="00C8421B"/>
    <w:rsid w:val="00C87F15"/>
    <w:rsid w:val="00C9182F"/>
    <w:rsid w:val="00C93F52"/>
    <w:rsid w:val="00CA1345"/>
    <w:rsid w:val="00CA1896"/>
    <w:rsid w:val="00CA1BD7"/>
    <w:rsid w:val="00CA3EEF"/>
    <w:rsid w:val="00CB4528"/>
    <w:rsid w:val="00CB5B28"/>
    <w:rsid w:val="00CC1FD0"/>
    <w:rsid w:val="00CC69A2"/>
    <w:rsid w:val="00CD1743"/>
    <w:rsid w:val="00CE027E"/>
    <w:rsid w:val="00CE23D1"/>
    <w:rsid w:val="00CE5829"/>
    <w:rsid w:val="00CE75DB"/>
    <w:rsid w:val="00CF5371"/>
    <w:rsid w:val="00D0323A"/>
    <w:rsid w:val="00D043FD"/>
    <w:rsid w:val="00D0559F"/>
    <w:rsid w:val="00D077E9"/>
    <w:rsid w:val="00D23D38"/>
    <w:rsid w:val="00D240B2"/>
    <w:rsid w:val="00D3110A"/>
    <w:rsid w:val="00D32514"/>
    <w:rsid w:val="00D32B89"/>
    <w:rsid w:val="00D36F7A"/>
    <w:rsid w:val="00D370D7"/>
    <w:rsid w:val="00D42B72"/>
    <w:rsid w:val="00D42CB7"/>
    <w:rsid w:val="00D456A5"/>
    <w:rsid w:val="00D462DA"/>
    <w:rsid w:val="00D51CA4"/>
    <w:rsid w:val="00D5413D"/>
    <w:rsid w:val="00D543F3"/>
    <w:rsid w:val="00D570A9"/>
    <w:rsid w:val="00D6219A"/>
    <w:rsid w:val="00D70D02"/>
    <w:rsid w:val="00D735EC"/>
    <w:rsid w:val="00D770C7"/>
    <w:rsid w:val="00D86945"/>
    <w:rsid w:val="00D90273"/>
    <w:rsid w:val="00D90290"/>
    <w:rsid w:val="00D90CB4"/>
    <w:rsid w:val="00D9627B"/>
    <w:rsid w:val="00DA0EE1"/>
    <w:rsid w:val="00DA3587"/>
    <w:rsid w:val="00DB1C65"/>
    <w:rsid w:val="00DB250F"/>
    <w:rsid w:val="00DB76BE"/>
    <w:rsid w:val="00DC0A56"/>
    <w:rsid w:val="00DD0634"/>
    <w:rsid w:val="00DD152F"/>
    <w:rsid w:val="00DD355E"/>
    <w:rsid w:val="00DD3F80"/>
    <w:rsid w:val="00DD6FAC"/>
    <w:rsid w:val="00DE0C9A"/>
    <w:rsid w:val="00DE213F"/>
    <w:rsid w:val="00DE26A1"/>
    <w:rsid w:val="00DE45A5"/>
    <w:rsid w:val="00DF027C"/>
    <w:rsid w:val="00DF5686"/>
    <w:rsid w:val="00DF7F63"/>
    <w:rsid w:val="00E00A32"/>
    <w:rsid w:val="00E0298F"/>
    <w:rsid w:val="00E05A9A"/>
    <w:rsid w:val="00E0710D"/>
    <w:rsid w:val="00E0790D"/>
    <w:rsid w:val="00E10106"/>
    <w:rsid w:val="00E11C7E"/>
    <w:rsid w:val="00E11ED9"/>
    <w:rsid w:val="00E136BD"/>
    <w:rsid w:val="00E13C48"/>
    <w:rsid w:val="00E15725"/>
    <w:rsid w:val="00E16849"/>
    <w:rsid w:val="00E2016A"/>
    <w:rsid w:val="00E22594"/>
    <w:rsid w:val="00E22ACD"/>
    <w:rsid w:val="00E23250"/>
    <w:rsid w:val="00E27D13"/>
    <w:rsid w:val="00E33D10"/>
    <w:rsid w:val="00E40AA7"/>
    <w:rsid w:val="00E40F97"/>
    <w:rsid w:val="00E43F18"/>
    <w:rsid w:val="00E46B82"/>
    <w:rsid w:val="00E50191"/>
    <w:rsid w:val="00E5425A"/>
    <w:rsid w:val="00E5501A"/>
    <w:rsid w:val="00E55745"/>
    <w:rsid w:val="00E6084B"/>
    <w:rsid w:val="00E620B0"/>
    <w:rsid w:val="00E62F13"/>
    <w:rsid w:val="00E64031"/>
    <w:rsid w:val="00E65608"/>
    <w:rsid w:val="00E671D0"/>
    <w:rsid w:val="00E72FFD"/>
    <w:rsid w:val="00E76869"/>
    <w:rsid w:val="00E80C94"/>
    <w:rsid w:val="00E81B40"/>
    <w:rsid w:val="00E824AD"/>
    <w:rsid w:val="00E82645"/>
    <w:rsid w:val="00E85462"/>
    <w:rsid w:val="00E97533"/>
    <w:rsid w:val="00EA210D"/>
    <w:rsid w:val="00EA3FF2"/>
    <w:rsid w:val="00EA4B3A"/>
    <w:rsid w:val="00EA603F"/>
    <w:rsid w:val="00EA62F8"/>
    <w:rsid w:val="00EA7037"/>
    <w:rsid w:val="00EB05B5"/>
    <w:rsid w:val="00EB0610"/>
    <w:rsid w:val="00EB3855"/>
    <w:rsid w:val="00EB3DBB"/>
    <w:rsid w:val="00EC16EB"/>
    <w:rsid w:val="00EC2130"/>
    <w:rsid w:val="00EC23FF"/>
    <w:rsid w:val="00EC43E3"/>
    <w:rsid w:val="00ED2BE3"/>
    <w:rsid w:val="00EE40A5"/>
    <w:rsid w:val="00EF3183"/>
    <w:rsid w:val="00EF52D4"/>
    <w:rsid w:val="00EF555B"/>
    <w:rsid w:val="00EF66E6"/>
    <w:rsid w:val="00EF7CC0"/>
    <w:rsid w:val="00F027BB"/>
    <w:rsid w:val="00F04969"/>
    <w:rsid w:val="00F07756"/>
    <w:rsid w:val="00F11DCF"/>
    <w:rsid w:val="00F162EA"/>
    <w:rsid w:val="00F17EFF"/>
    <w:rsid w:val="00F202EC"/>
    <w:rsid w:val="00F24AA6"/>
    <w:rsid w:val="00F34776"/>
    <w:rsid w:val="00F46B73"/>
    <w:rsid w:val="00F528E5"/>
    <w:rsid w:val="00F52D27"/>
    <w:rsid w:val="00F65218"/>
    <w:rsid w:val="00F674BE"/>
    <w:rsid w:val="00F82BAD"/>
    <w:rsid w:val="00F83527"/>
    <w:rsid w:val="00F86D20"/>
    <w:rsid w:val="00F90ECE"/>
    <w:rsid w:val="00F9271E"/>
    <w:rsid w:val="00F9568B"/>
    <w:rsid w:val="00F97190"/>
    <w:rsid w:val="00F97F84"/>
    <w:rsid w:val="00FA0DCF"/>
    <w:rsid w:val="00FA4968"/>
    <w:rsid w:val="00FA5A9C"/>
    <w:rsid w:val="00FA78FB"/>
    <w:rsid w:val="00FB26E1"/>
    <w:rsid w:val="00FB37BD"/>
    <w:rsid w:val="00FD1AE6"/>
    <w:rsid w:val="00FD1CFE"/>
    <w:rsid w:val="00FD583F"/>
    <w:rsid w:val="00FD7488"/>
    <w:rsid w:val="00FF16B4"/>
    <w:rsid w:val="00FF417D"/>
    <w:rsid w:val="00FF588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A9274"/>
  <w15:docId w15:val="{D65B49AB-B838-46EA-B62E-D1E09761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9A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435FC2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190308"/>
    <w:pPr>
      <w:keepNext/>
      <w:spacing w:after="24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5F31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C56E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435FC2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190308"/>
    <w:rPr>
      <w:rFonts w:eastAsiaTheme="majorEastAsia" w:cstheme="majorBidi"/>
      <w:b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190308"/>
    <w:pPr>
      <w:ind w:left="720"/>
      <w:contextualSpacing/>
    </w:pPr>
  </w:style>
  <w:style w:type="paragraph" w:styleId="Lgende">
    <w:name w:val="caption"/>
    <w:basedOn w:val="Normal"/>
    <w:next w:val="Normal"/>
    <w:uiPriority w:val="99"/>
    <w:semiHidden/>
    <w:unhideWhenUsed/>
    <w:rsid w:val="00E62F13"/>
    <w:pPr>
      <w:spacing w:after="200" w:line="240" w:lineRule="auto"/>
    </w:pPr>
    <w:rPr>
      <w:i/>
      <w:iCs/>
      <w:sz w:val="18"/>
      <w:szCs w:val="18"/>
    </w:rPr>
  </w:style>
  <w:style w:type="character" w:styleId="lev">
    <w:name w:val="Strong"/>
    <w:basedOn w:val="Policepardfaut"/>
    <w:uiPriority w:val="22"/>
    <w:qFormat/>
    <w:rsid w:val="00AA417D"/>
    <w:rPr>
      <w:b/>
      <w:bCs/>
    </w:rPr>
  </w:style>
  <w:style w:type="character" w:styleId="DfinitionHTML">
    <w:name w:val="HTML Definition"/>
    <w:basedOn w:val="Policepardfaut"/>
    <w:uiPriority w:val="99"/>
    <w:semiHidden/>
    <w:unhideWhenUsed/>
    <w:rsid w:val="00AA417D"/>
    <w:rPr>
      <w:i/>
      <w:iCs/>
    </w:rPr>
  </w:style>
  <w:style w:type="character" w:customStyle="1" w:styleId="Titre3Car">
    <w:name w:val="Titre 3 Car"/>
    <w:basedOn w:val="Policepardfaut"/>
    <w:link w:val="Titre3"/>
    <w:uiPriority w:val="5"/>
    <w:rsid w:val="005F3148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6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36C6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6C6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936C66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936C66"/>
    <w:rPr>
      <w:color w:val="3592C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FD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B25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5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50F"/>
    <w:rPr>
      <w:rFonts w:eastAsiaTheme="minorEastAsia"/>
      <w:b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50F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50F"/>
    <w:rPr>
      <w:rFonts w:eastAsiaTheme="minorEastAsia"/>
      <w:b/>
      <w:bCs/>
      <w:color w:val="082A75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paragraph" w:customStyle="1" w:styleId="Corps">
    <w:name w:val="Corps"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fr-FR"/>
    </w:rPr>
  </w:style>
  <w:style w:type="paragraph" w:styleId="Sansinterligne">
    <w:name w:val="No Spacing"/>
    <w:uiPriority w:val="1"/>
    <w:qFormat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1"/>
    <w:rsid w:val="00C56EDE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7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3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ve\AppData\Local\Microsoft\Office\16.0\DTS\fr-FR%7bF17E478C-579C-4DB7-A286-C1AA02848783%7d\%7b3AFCFBDD-9445-4A9D-924C-C9E23D55419B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
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2EC5C40299A40A69414396BEB8B2B" ma:contentTypeVersion="15" ma:contentTypeDescription="Crée un document." ma:contentTypeScope="" ma:versionID="e5168662d769e4bc4d3e75eb9c2c9bff">
  <xsd:schema xmlns:xsd="http://www.w3.org/2001/XMLSchema" xmlns:xs="http://www.w3.org/2001/XMLSchema" xmlns:p="http://schemas.microsoft.com/office/2006/metadata/properties" xmlns:ns2="01fbb4ad-6aae-46af-9f24-9c9a812df05c" xmlns:ns3="33cc65dd-b065-4fe3-9105-fb1b4635dff4" targetNamespace="http://schemas.microsoft.com/office/2006/metadata/properties" ma:root="true" ma:fieldsID="dae9217484515d5d245ea35f1ba2290c" ns2:_="" ns3:_="">
    <xsd:import namespace="01fbb4ad-6aae-46af-9f24-9c9a812df05c"/>
    <xsd:import namespace="33cc65dd-b065-4fe3-9105-fb1b4635d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bb4ad-6aae-46af-9f24-9c9a812df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65dd-b065-4fe3-9105-fb1b4635df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6b2d80-ba68-491f-99ae-7b3914014581}" ma:internalName="TaxCatchAll" ma:showField="CatchAllData" ma:web="33cc65dd-b065-4fe3-9105-fb1b4635d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fbb4ad-6aae-46af-9f24-9c9a812df05c">
      <Terms xmlns="http://schemas.microsoft.com/office/infopath/2007/PartnerControls"/>
    </lcf76f155ced4ddcb4097134ff3c332f>
    <TaxCatchAll xmlns="33cc65dd-b065-4fe3-9105-fb1b4635dff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B66C6-D73B-4297-A0E7-D01D8CC57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bb4ad-6aae-46af-9f24-9c9a812df05c"/>
    <ds:schemaRef ds:uri="33cc65dd-b065-4fe3-9105-fb1b4635d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2574D-BD39-43B3-BA70-C523529B65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F493A-9637-4F46-9BFC-A6CA2A48FE73}">
  <ds:schemaRefs>
    <ds:schemaRef ds:uri="http://schemas.microsoft.com/office/2006/metadata/properties"/>
    <ds:schemaRef ds:uri="http://schemas.microsoft.com/office/infopath/2007/PartnerControls"/>
    <ds:schemaRef ds:uri="01fbb4ad-6aae-46af-9f24-9c9a812df05c"/>
    <ds:schemaRef ds:uri="33cc65dd-b065-4fe3-9105-fb1b4635dff4"/>
  </ds:schemaRefs>
</ds:datastoreItem>
</file>

<file path=customXml/itemProps5.xml><?xml version="1.0" encoding="utf-8"?>
<ds:datastoreItem xmlns:ds="http://schemas.openxmlformats.org/officeDocument/2006/customXml" ds:itemID="{1017849F-9FEE-42C9-9E52-6ED7AEB61D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{3AFCFBDD-9445-4A9D-924C-C9E23D55419B}tf16392850_win32.dotx</Template>
  <TotalTime>7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Azerty Man</dc:creator>
  <cp:keywords/>
  <cp:lastModifiedBy>matthieu estines</cp:lastModifiedBy>
  <cp:revision>18</cp:revision>
  <cp:lastPrinted>2022-11-28T18:00:00Z</cp:lastPrinted>
  <dcterms:created xsi:type="dcterms:W3CDTF">2022-12-06T20:51:00Z</dcterms:created>
  <dcterms:modified xsi:type="dcterms:W3CDTF">2022-12-06T22:16:00Z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0x010100C0E2EC5C40299A40A69414396BEB8B2B</vt:lpwstr>
  </property>
  <property fmtid="{D5CDD505-2E9C-101B-9397-08002B2CF9AE}" pid="4" name="MediaServiceImageTags">
    <vt:lpwstr/>
  </property>
</Properties>
</file>